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AA3CC" w14:textId="5AD8DB0D" w:rsidR="00600392" w:rsidRDefault="00600392" w:rsidP="00971378">
      <w:pPr>
        <w:rPr>
          <w:rFonts w:ascii="Myriad Pro" w:eastAsia="Times New Roman" w:hAnsi="Myriad Pro"/>
          <w:b/>
          <w:bCs/>
          <w:sz w:val="32"/>
          <w:szCs w:val="28"/>
          <w:lang w:val="x-none" w:eastAsia="x-none"/>
        </w:rPr>
      </w:pPr>
      <w:r>
        <w:rPr>
          <w:rFonts w:ascii="Myriad Pro" w:eastAsia="Times New Roman" w:hAnsi="Myriad Pro"/>
          <w:b/>
          <w:bCs/>
          <w:sz w:val="32"/>
          <w:szCs w:val="28"/>
          <w:lang w:val="x-none" w:eastAsia="x-none"/>
        </w:rPr>
        <w:t>S</w:t>
      </w:r>
      <w:r w:rsidRPr="00600392">
        <w:rPr>
          <w:rFonts w:ascii="Myriad Pro" w:eastAsia="Times New Roman" w:hAnsi="Myriad Pro"/>
          <w:b/>
          <w:bCs/>
          <w:sz w:val="32"/>
          <w:szCs w:val="28"/>
          <w:lang w:val="x-none" w:eastAsia="x-none"/>
        </w:rPr>
        <w:t>íťová rozhraní a směrování</w:t>
      </w:r>
    </w:p>
    <w:p w14:paraId="4C5026A8" w14:textId="6E6696F8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3B7448">
        <w:rPr>
          <w:lang w:eastAsia="x-none"/>
        </w:rPr>
        <w:t xml:space="preserve"> 4.4.2024</w:t>
      </w:r>
    </w:p>
    <w:p w14:paraId="39E7D313" w14:textId="4E515EBC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3B7448">
        <w:rPr>
          <w:lang w:eastAsia="x-none"/>
        </w:rPr>
        <w:t xml:space="preserve"> Jan Ezr</w:t>
      </w:r>
    </w:p>
    <w:p w14:paraId="2EA81717" w14:textId="77777777" w:rsidR="00971378" w:rsidRDefault="00971378" w:rsidP="00971378">
      <w:pPr>
        <w:pStyle w:val="Nadpis2"/>
      </w:pPr>
      <w:r>
        <w:br w:type="page"/>
      </w:r>
      <w:r>
        <w:lastRenderedPageBreak/>
        <w:t>Zadání</w:t>
      </w:r>
    </w:p>
    <w:p w14:paraId="040EDC4D" w14:textId="3DCE3C1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ip</w:t>
      </w:r>
      <w:proofErr w:type="spellEnd"/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zjistěte aktivní síťová rozhraní a na </w:t>
      </w:r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hostitelském systému</w:t>
      </w:r>
    </w:p>
    <w:p w14:paraId="49261A3D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curl</w:t>
      </w:r>
      <w:proofErr w:type="spellEnd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 xml:space="preserve"> ifconfig.me </w:t>
      </w: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prověřte veřejnou IP adresu počítače.</w:t>
      </w:r>
    </w:p>
    <w:p w14:paraId="55C96CB4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nslookup</w:t>
      </w:r>
      <w:proofErr w:type="spellEnd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 </w:t>
      </w: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prověřte kanonickou adresu počítače.</w:t>
      </w:r>
    </w:p>
    <w:p w14:paraId="2B5C075D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arp</w:t>
      </w:r>
      <w:proofErr w:type="spellEnd"/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ověřte IP adresu běžícího virtuálního počítače.</w:t>
      </w:r>
    </w:p>
    <w:p w14:paraId="049349B0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ssh</w:t>
      </w:r>
      <w:proofErr w:type="spellEnd"/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se připojte k </w:t>
      </w:r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virtuálnímu počítači</w:t>
      </w: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.</w:t>
      </w:r>
    </w:p>
    <w:p w14:paraId="217EA2AE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ip</w:t>
      </w:r>
      <w:proofErr w:type="spellEnd"/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 zjistěte aktivní síťová rozhraní virtuálního počítače. </w:t>
      </w:r>
    </w:p>
    <w:p w14:paraId="1233BA77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curl</w:t>
      </w:r>
      <w:proofErr w:type="spellEnd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 xml:space="preserve"> ifconfig.me </w:t>
      </w: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zjistěte veřejnou IP adresu virtuálního počítače.</w:t>
      </w:r>
    </w:p>
    <w:p w14:paraId="6585251F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nslookup</w:t>
      </w:r>
      <w:proofErr w:type="spellEnd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 </w:t>
      </w: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zjistěte kanonickou adresu virtuálního počítače.</w:t>
      </w:r>
    </w:p>
    <w:p w14:paraId="3FEDF173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ip</w:t>
      </w:r>
      <w:proofErr w:type="spellEnd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 </w:t>
      </w: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ve virtuálním stroji</w:t>
      </w:r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 </w:t>
      </w: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vypište směrovací tabulku (</w:t>
      </w:r>
      <w:proofErr w:type="spellStart"/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routing</w:t>
      </w:r>
      <w:proofErr w:type="spellEnd"/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 xml:space="preserve"> table) a určete výchozí směrování.</w:t>
      </w:r>
    </w:p>
    <w:p w14:paraId="2654A4CB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Pomocí příkazu </w:t>
      </w:r>
      <w:proofErr w:type="spellStart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ip</w:t>
      </w:r>
      <w:proofErr w:type="spellEnd"/>
      <w:r w:rsidRPr="00892240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cs-CZ"/>
        </w:rPr>
        <w:t> </w:t>
      </w: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ve virtuálním stroji přidejte pravidlo směrování tak, aby síťový provoz probíhal přes sekundární síťovou kartu a router LAN.</w:t>
      </w:r>
    </w:p>
    <w:p w14:paraId="1842B553" w14:textId="77777777" w:rsidR="00892240" w:rsidRPr="00892240" w:rsidRDefault="00892240" w:rsidP="0089224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</w:pPr>
      <w:r w:rsidRPr="00892240">
        <w:rPr>
          <w:rFonts w:ascii="Segoe UI" w:eastAsia="Times New Roman" w:hAnsi="Segoe UI" w:cs="Segoe UI"/>
          <w:color w:val="373A3C"/>
          <w:sz w:val="23"/>
          <w:szCs w:val="23"/>
          <w:lang w:eastAsia="cs-CZ"/>
        </w:rPr>
        <w:t>Prověřte funkčnost pravidla výše uvedeným postupem (body 7 a 8).</w:t>
      </w:r>
    </w:p>
    <w:p w14:paraId="3E4B85B3" w14:textId="77777777" w:rsidR="00971378" w:rsidRDefault="00971378" w:rsidP="00971378">
      <w:pPr>
        <w:pStyle w:val="Nadpis2"/>
      </w:pPr>
      <w:r>
        <w:br w:type="page"/>
      </w:r>
      <w:r>
        <w:lastRenderedPageBreak/>
        <w:t>Postup</w:t>
      </w:r>
    </w:p>
    <w:p w14:paraId="019A84D1" w14:textId="55F63E56" w:rsidR="00AE4CAC" w:rsidRDefault="00AE4CAC" w:rsidP="00AE4CAC">
      <w:pPr>
        <w:pStyle w:val="Odstavecseseznamem"/>
        <w:numPr>
          <w:ilvl w:val="0"/>
          <w:numId w:val="2"/>
        </w:numPr>
        <w:rPr>
          <w:iCs/>
        </w:rPr>
      </w:pPr>
      <w:r>
        <w:rPr>
          <w:iCs/>
        </w:rPr>
        <w:t>Úkol</w:t>
      </w:r>
    </w:p>
    <w:p w14:paraId="0CF11F1C" w14:textId="3E3C0CEE" w:rsidR="00AE4CAC" w:rsidRPr="00AE4CAC" w:rsidRDefault="00AE4CAC" w:rsidP="00AE4CAC">
      <w:pPr>
        <w:rPr>
          <w:iCs/>
        </w:rPr>
      </w:pPr>
      <w:r>
        <w:rPr>
          <w:iCs/>
        </w:rPr>
        <w:t xml:space="preserve">Pomocí příkazu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a </w:t>
      </w:r>
      <w:r w:rsidR="00645D96">
        <w:rPr>
          <w:iCs/>
        </w:rPr>
        <w:t>jsem zjistil aktivní síťová rozhraní.</w:t>
      </w:r>
    </w:p>
    <w:p w14:paraId="35BC2902" w14:textId="3E188DB9" w:rsidR="00AE4CAC" w:rsidRPr="00AE4CAC" w:rsidRDefault="009F5E2A" w:rsidP="00645D96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791E83E8" wp14:editId="5A92FEC6">
            <wp:extent cx="2519363" cy="5600700"/>
            <wp:effectExtent l="0" t="0" r="0" b="0"/>
            <wp:docPr id="197524609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655" cy="562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5B80" w14:textId="77777777" w:rsidR="00820EE1" w:rsidRDefault="00820EE1">
      <w:pPr>
        <w:spacing w:after="0" w:line="240" w:lineRule="auto"/>
        <w:rPr>
          <w:iCs/>
        </w:rPr>
      </w:pPr>
      <w:r>
        <w:rPr>
          <w:iCs/>
        </w:rPr>
        <w:br w:type="page"/>
      </w:r>
    </w:p>
    <w:p w14:paraId="5074DB3C" w14:textId="132C12BB" w:rsidR="00AE4CAC" w:rsidRDefault="00AE4CAC" w:rsidP="00AE4CAC">
      <w:pPr>
        <w:pStyle w:val="Odstavecseseznamem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Úkol</w:t>
      </w:r>
    </w:p>
    <w:p w14:paraId="520A6168" w14:textId="28961E30" w:rsidR="00645D96" w:rsidRDefault="00E81657" w:rsidP="00645D96">
      <w:pPr>
        <w:rPr>
          <w:iCs/>
        </w:rPr>
      </w:pPr>
      <w:r w:rsidRPr="00E81657">
        <w:rPr>
          <w:iCs/>
        </w:rPr>
        <w:t xml:space="preserve">Pomocí příkazu </w:t>
      </w:r>
      <w:proofErr w:type="spellStart"/>
      <w:r w:rsidRPr="00E81657">
        <w:rPr>
          <w:i/>
        </w:rPr>
        <w:t>curl</w:t>
      </w:r>
      <w:proofErr w:type="spellEnd"/>
      <w:r w:rsidRPr="00E81657">
        <w:rPr>
          <w:i/>
        </w:rPr>
        <w:t xml:space="preserve"> ifconfig.me</w:t>
      </w:r>
      <w:r w:rsidRPr="00E81657">
        <w:rPr>
          <w:iCs/>
        </w:rPr>
        <w:t xml:space="preserve"> </w:t>
      </w:r>
      <w:r>
        <w:rPr>
          <w:iCs/>
        </w:rPr>
        <w:t xml:space="preserve">jsem </w:t>
      </w:r>
      <w:r w:rsidRPr="00E81657">
        <w:rPr>
          <w:iCs/>
        </w:rPr>
        <w:t>prově</w:t>
      </w:r>
      <w:r>
        <w:rPr>
          <w:iCs/>
        </w:rPr>
        <w:t>řil</w:t>
      </w:r>
      <w:r w:rsidRPr="00E81657">
        <w:rPr>
          <w:iCs/>
        </w:rPr>
        <w:t xml:space="preserve"> veřejnou IP adresu počítače.</w:t>
      </w:r>
    </w:p>
    <w:p w14:paraId="10BB5775" w14:textId="7EE81519" w:rsidR="00645D96" w:rsidRPr="00645D96" w:rsidRDefault="009F5E2A" w:rsidP="00645D96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6D873AC9" wp14:editId="27FAC637">
            <wp:extent cx="2773680" cy="6166062"/>
            <wp:effectExtent l="0" t="0" r="7620" b="6350"/>
            <wp:docPr id="179821778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70" cy="618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AE77" w14:textId="0FDB1380" w:rsidR="00AE4CAC" w:rsidRDefault="00AE4CAC" w:rsidP="00AE4CAC">
      <w:pPr>
        <w:pStyle w:val="Odstavecseseznamem"/>
        <w:numPr>
          <w:ilvl w:val="0"/>
          <w:numId w:val="2"/>
        </w:numPr>
        <w:rPr>
          <w:iCs/>
        </w:rPr>
      </w:pPr>
      <w:r>
        <w:rPr>
          <w:iCs/>
        </w:rPr>
        <w:t>Úkol</w:t>
      </w:r>
    </w:p>
    <w:p w14:paraId="0ABBEEAB" w14:textId="50724611" w:rsidR="009F5E2A" w:rsidRPr="002433D1" w:rsidRDefault="002433D1" w:rsidP="009F5E2A">
      <w:pPr>
        <w:rPr>
          <w:iCs/>
        </w:rPr>
      </w:pPr>
      <w:r>
        <w:rPr>
          <w:iCs/>
        </w:rPr>
        <w:t xml:space="preserve">Příkaz </w:t>
      </w:r>
      <w:proofErr w:type="spellStart"/>
      <w:r>
        <w:rPr>
          <w:i/>
        </w:rPr>
        <w:t>nslookup</w:t>
      </w:r>
      <w:proofErr w:type="spellEnd"/>
      <w:r>
        <w:rPr>
          <w:i/>
        </w:rPr>
        <w:t xml:space="preserve"> </w:t>
      </w:r>
      <w:r>
        <w:rPr>
          <w:iCs/>
        </w:rPr>
        <w:t>mi nefungoval a pokaždé se mi po provedení příkazu, přestaly zobrazovat znaky.</w:t>
      </w:r>
    </w:p>
    <w:p w14:paraId="3D61FB2A" w14:textId="77777777" w:rsidR="00820EE1" w:rsidRDefault="00820EE1">
      <w:pPr>
        <w:spacing w:after="0" w:line="240" w:lineRule="auto"/>
        <w:rPr>
          <w:iCs/>
        </w:rPr>
      </w:pPr>
      <w:r>
        <w:rPr>
          <w:iCs/>
        </w:rPr>
        <w:br w:type="page"/>
      </w:r>
    </w:p>
    <w:p w14:paraId="1ACA1F44" w14:textId="0CDE0B3E" w:rsidR="009F5E2A" w:rsidRDefault="009F5E2A" w:rsidP="00AE4CAC">
      <w:pPr>
        <w:pStyle w:val="Odstavecseseznamem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Úkol</w:t>
      </w:r>
    </w:p>
    <w:p w14:paraId="709629BF" w14:textId="2AB31627" w:rsidR="00820EE1" w:rsidRPr="00820EE1" w:rsidRDefault="00820EE1" w:rsidP="00820EE1">
      <w:pPr>
        <w:rPr>
          <w:iCs/>
        </w:rPr>
      </w:pPr>
      <w:r w:rsidRPr="00820EE1">
        <w:rPr>
          <w:iCs/>
        </w:rPr>
        <w:t xml:space="preserve">Pomocí příkazu </w:t>
      </w:r>
      <w:proofErr w:type="spellStart"/>
      <w:r w:rsidRPr="00820EE1">
        <w:rPr>
          <w:iCs/>
        </w:rPr>
        <w:t>arp</w:t>
      </w:r>
      <w:proofErr w:type="spellEnd"/>
      <w:r>
        <w:rPr>
          <w:iCs/>
        </w:rPr>
        <w:t xml:space="preserve"> jsem ověřil</w:t>
      </w:r>
      <w:r w:rsidRPr="00820EE1">
        <w:rPr>
          <w:iCs/>
        </w:rPr>
        <w:t xml:space="preserve"> IP adresu běžícího virtuálního počítače.</w:t>
      </w:r>
    </w:p>
    <w:p w14:paraId="7AF40108" w14:textId="1B017971" w:rsidR="009F5E2A" w:rsidRPr="009F5E2A" w:rsidRDefault="00764B96" w:rsidP="00764B96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55D98A31" wp14:editId="178CB794">
            <wp:extent cx="3036946" cy="6751320"/>
            <wp:effectExtent l="0" t="0" r="0" b="0"/>
            <wp:docPr id="60552826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8" cy="677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0F85" w14:textId="77777777" w:rsidR="00820EE1" w:rsidRDefault="00820EE1">
      <w:pPr>
        <w:spacing w:after="0" w:line="240" w:lineRule="auto"/>
        <w:rPr>
          <w:iCs/>
        </w:rPr>
      </w:pPr>
      <w:r>
        <w:rPr>
          <w:iCs/>
        </w:rPr>
        <w:br w:type="page"/>
      </w:r>
    </w:p>
    <w:p w14:paraId="4A438423" w14:textId="72ED4DD6" w:rsidR="009F5E2A" w:rsidRDefault="009F5E2A" w:rsidP="009F5E2A">
      <w:pPr>
        <w:pStyle w:val="Odstavecseseznamem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Úkol</w:t>
      </w:r>
    </w:p>
    <w:p w14:paraId="5EAB1392" w14:textId="27589B25" w:rsidR="00820EE1" w:rsidRPr="00820EE1" w:rsidRDefault="00820EE1" w:rsidP="00820EE1">
      <w:pPr>
        <w:rPr>
          <w:iCs/>
        </w:rPr>
      </w:pPr>
      <w:r w:rsidRPr="00820EE1">
        <w:rPr>
          <w:iCs/>
        </w:rPr>
        <w:t xml:space="preserve">Pomocí příkazu </w:t>
      </w:r>
      <w:proofErr w:type="spellStart"/>
      <w:r w:rsidRPr="00820EE1">
        <w:rPr>
          <w:i/>
        </w:rPr>
        <w:t>ssh</w:t>
      </w:r>
      <w:proofErr w:type="spellEnd"/>
      <w:r w:rsidRPr="00820EE1">
        <w:rPr>
          <w:iCs/>
        </w:rPr>
        <w:t xml:space="preserve"> </w:t>
      </w:r>
      <w:r>
        <w:rPr>
          <w:iCs/>
        </w:rPr>
        <w:t>j</w:t>
      </w:r>
      <w:r w:rsidRPr="00820EE1">
        <w:rPr>
          <w:iCs/>
        </w:rPr>
        <w:t>se</w:t>
      </w:r>
      <w:r>
        <w:rPr>
          <w:iCs/>
        </w:rPr>
        <w:t>m se</w:t>
      </w:r>
      <w:r w:rsidRPr="00820EE1">
        <w:rPr>
          <w:iCs/>
        </w:rPr>
        <w:t xml:space="preserve"> připoj</w:t>
      </w:r>
      <w:r>
        <w:rPr>
          <w:iCs/>
        </w:rPr>
        <w:t>il</w:t>
      </w:r>
      <w:r w:rsidRPr="00820EE1">
        <w:rPr>
          <w:iCs/>
        </w:rPr>
        <w:t xml:space="preserve"> k virtuálnímu počítači</w:t>
      </w:r>
    </w:p>
    <w:p w14:paraId="44A6CB45" w14:textId="5792DBE9" w:rsidR="009F5E2A" w:rsidRPr="009F5E2A" w:rsidRDefault="00764B96" w:rsidP="00764B96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26F82000" wp14:editId="2AF51754">
            <wp:extent cx="2868988" cy="6377940"/>
            <wp:effectExtent l="0" t="0" r="7620" b="3810"/>
            <wp:docPr id="212105979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70" cy="638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0A36" w14:textId="77777777" w:rsidR="00820EE1" w:rsidRDefault="00820EE1">
      <w:pPr>
        <w:spacing w:after="0" w:line="240" w:lineRule="auto"/>
        <w:rPr>
          <w:iCs/>
        </w:rPr>
      </w:pPr>
      <w:r>
        <w:rPr>
          <w:iCs/>
        </w:rPr>
        <w:br w:type="page"/>
      </w:r>
    </w:p>
    <w:p w14:paraId="1B311FE3" w14:textId="0CF00FB3" w:rsidR="009F5E2A" w:rsidRDefault="009F5E2A" w:rsidP="009F5E2A">
      <w:pPr>
        <w:pStyle w:val="Odstavecseseznamem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Úkol</w:t>
      </w:r>
    </w:p>
    <w:p w14:paraId="1FD37630" w14:textId="7B242B8B" w:rsidR="00820EE1" w:rsidRPr="00820EE1" w:rsidRDefault="00820EE1" w:rsidP="00820EE1">
      <w:pPr>
        <w:rPr>
          <w:iCs/>
        </w:rPr>
      </w:pPr>
      <w:r w:rsidRPr="00820EE1">
        <w:rPr>
          <w:iCs/>
        </w:rPr>
        <w:t xml:space="preserve">Pomocí příkazu </w:t>
      </w:r>
      <w:proofErr w:type="spellStart"/>
      <w:r w:rsidRPr="00820EE1">
        <w:rPr>
          <w:i/>
        </w:rPr>
        <w:t>ip</w:t>
      </w:r>
      <w:proofErr w:type="spellEnd"/>
      <w:r w:rsidRPr="00820EE1">
        <w:rPr>
          <w:iCs/>
        </w:rPr>
        <w:t xml:space="preserve"> </w:t>
      </w:r>
      <w:r>
        <w:rPr>
          <w:iCs/>
        </w:rPr>
        <w:t xml:space="preserve">jsem </w:t>
      </w:r>
      <w:r w:rsidRPr="00820EE1">
        <w:rPr>
          <w:iCs/>
        </w:rPr>
        <w:t>zjist</w:t>
      </w:r>
      <w:r>
        <w:rPr>
          <w:iCs/>
        </w:rPr>
        <w:t>il</w:t>
      </w:r>
      <w:r w:rsidRPr="00820EE1">
        <w:rPr>
          <w:iCs/>
        </w:rPr>
        <w:t xml:space="preserve"> aktivní síťová rozhraní virtuálního počítače</w:t>
      </w:r>
    </w:p>
    <w:p w14:paraId="155B3DE8" w14:textId="14AAE5E3" w:rsidR="009F5E2A" w:rsidRPr="009F5E2A" w:rsidRDefault="00764B96" w:rsidP="00764B96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068B3051" wp14:editId="7DCFE0EE">
            <wp:extent cx="3170626" cy="7048500"/>
            <wp:effectExtent l="0" t="0" r="0" b="0"/>
            <wp:docPr id="2116306322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50" cy="706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EDD9" w14:textId="77777777" w:rsidR="00820EE1" w:rsidRDefault="00820EE1">
      <w:pPr>
        <w:spacing w:after="0" w:line="240" w:lineRule="auto"/>
        <w:rPr>
          <w:iCs/>
        </w:rPr>
      </w:pPr>
      <w:r>
        <w:rPr>
          <w:iCs/>
        </w:rPr>
        <w:br w:type="page"/>
      </w:r>
    </w:p>
    <w:p w14:paraId="58029233" w14:textId="6D6F9EB1" w:rsidR="009F5E2A" w:rsidRDefault="009F5E2A" w:rsidP="009F5E2A">
      <w:pPr>
        <w:pStyle w:val="Odstavecseseznamem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Úkol</w:t>
      </w:r>
    </w:p>
    <w:p w14:paraId="74C383B3" w14:textId="25EB21A6" w:rsidR="00820EE1" w:rsidRPr="00820EE1" w:rsidRDefault="00820EE1" w:rsidP="00820EE1">
      <w:pPr>
        <w:rPr>
          <w:iCs/>
        </w:rPr>
      </w:pPr>
      <w:r w:rsidRPr="00820EE1">
        <w:rPr>
          <w:iCs/>
        </w:rPr>
        <w:t xml:space="preserve">Pomocí příkazu </w:t>
      </w:r>
      <w:proofErr w:type="spellStart"/>
      <w:r w:rsidRPr="00820EE1">
        <w:rPr>
          <w:i/>
        </w:rPr>
        <w:t>curl</w:t>
      </w:r>
      <w:proofErr w:type="spellEnd"/>
      <w:r w:rsidRPr="00820EE1">
        <w:rPr>
          <w:i/>
        </w:rPr>
        <w:t xml:space="preserve"> ifconfig.me</w:t>
      </w:r>
      <w:r>
        <w:rPr>
          <w:iCs/>
        </w:rPr>
        <w:t xml:space="preserve"> jsem </w:t>
      </w:r>
      <w:r w:rsidRPr="00820EE1">
        <w:rPr>
          <w:iCs/>
        </w:rPr>
        <w:t>zjist</w:t>
      </w:r>
      <w:r>
        <w:rPr>
          <w:iCs/>
        </w:rPr>
        <w:t>il</w:t>
      </w:r>
      <w:r w:rsidRPr="00820EE1">
        <w:rPr>
          <w:iCs/>
        </w:rPr>
        <w:t xml:space="preserve"> veřejnou IP adresu virtuálního počítače</w:t>
      </w:r>
    </w:p>
    <w:p w14:paraId="672831D2" w14:textId="40A17C53" w:rsidR="009F5E2A" w:rsidRPr="009F5E2A" w:rsidRDefault="00764B96" w:rsidP="00CA7056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652390E1" wp14:editId="1569257D">
            <wp:extent cx="3448270" cy="7665720"/>
            <wp:effectExtent l="0" t="0" r="0" b="0"/>
            <wp:docPr id="359369242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04" cy="767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8E7D" w14:textId="77777777" w:rsidR="00820EE1" w:rsidRDefault="00820EE1">
      <w:pPr>
        <w:spacing w:after="0" w:line="240" w:lineRule="auto"/>
        <w:rPr>
          <w:iCs/>
        </w:rPr>
      </w:pPr>
      <w:r>
        <w:rPr>
          <w:iCs/>
        </w:rPr>
        <w:br w:type="page"/>
      </w:r>
    </w:p>
    <w:p w14:paraId="46A113E4" w14:textId="4876AA2E" w:rsidR="009F5E2A" w:rsidRDefault="009F5E2A" w:rsidP="009F5E2A">
      <w:pPr>
        <w:pStyle w:val="Odstavecseseznamem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Úkol</w:t>
      </w:r>
    </w:p>
    <w:p w14:paraId="7CFF0ECA" w14:textId="77777777" w:rsidR="002433D1" w:rsidRPr="002433D1" w:rsidRDefault="002433D1" w:rsidP="002433D1">
      <w:pPr>
        <w:rPr>
          <w:iCs/>
        </w:rPr>
      </w:pPr>
      <w:r w:rsidRPr="002433D1">
        <w:rPr>
          <w:iCs/>
        </w:rPr>
        <w:t xml:space="preserve">Příkaz </w:t>
      </w:r>
      <w:proofErr w:type="spellStart"/>
      <w:r w:rsidRPr="002433D1">
        <w:rPr>
          <w:i/>
        </w:rPr>
        <w:t>nslookup</w:t>
      </w:r>
      <w:proofErr w:type="spellEnd"/>
      <w:r w:rsidRPr="002433D1">
        <w:rPr>
          <w:i/>
        </w:rPr>
        <w:t xml:space="preserve"> </w:t>
      </w:r>
      <w:r w:rsidRPr="002433D1">
        <w:rPr>
          <w:iCs/>
        </w:rPr>
        <w:t>mi nefungoval a pokaždé se mi po provedení příkazu, přestaly zobrazovat znaky.</w:t>
      </w:r>
    </w:p>
    <w:p w14:paraId="2C84F629" w14:textId="0CDCA049" w:rsidR="009F5E2A" w:rsidRDefault="009F5E2A" w:rsidP="009F5E2A">
      <w:pPr>
        <w:pStyle w:val="Odstavecseseznamem"/>
        <w:numPr>
          <w:ilvl w:val="0"/>
          <w:numId w:val="2"/>
        </w:numPr>
        <w:rPr>
          <w:iCs/>
        </w:rPr>
      </w:pPr>
      <w:r>
        <w:rPr>
          <w:iCs/>
        </w:rPr>
        <w:t>Úkol</w:t>
      </w:r>
    </w:p>
    <w:p w14:paraId="015E2C13" w14:textId="14119085" w:rsidR="00820EE1" w:rsidRPr="00820EE1" w:rsidRDefault="00820EE1" w:rsidP="00820EE1">
      <w:pPr>
        <w:rPr>
          <w:iCs/>
        </w:rPr>
      </w:pPr>
      <w:r w:rsidRPr="00820EE1">
        <w:rPr>
          <w:iCs/>
        </w:rPr>
        <w:t xml:space="preserve">Pomocí příkazu </w:t>
      </w:r>
      <w:proofErr w:type="spellStart"/>
      <w:r w:rsidRPr="00820EE1">
        <w:rPr>
          <w:i/>
        </w:rPr>
        <w:t>ip</w:t>
      </w:r>
      <w:proofErr w:type="spellEnd"/>
      <w:r w:rsidRPr="00820EE1">
        <w:rPr>
          <w:iCs/>
        </w:rPr>
        <w:t xml:space="preserve"> </w:t>
      </w:r>
      <w:r>
        <w:rPr>
          <w:iCs/>
        </w:rPr>
        <w:t xml:space="preserve">jsem </w:t>
      </w:r>
      <w:r w:rsidRPr="00820EE1">
        <w:rPr>
          <w:iCs/>
        </w:rPr>
        <w:t>ve virtuálním stroji vyp</w:t>
      </w:r>
      <w:r>
        <w:rPr>
          <w:iCs/>
        </w:rPr>
        <w:t>sal</w:t>
      </w:r>
      <w:r w:rsidRPr="00820EE1">
        <w:rPr>
          <w:iCs/>
        </w:rPr>
        <w:t xml:space="preserve"> směrovací tabulku (</w:t>
      </w:r>
      <w:proofErr w:type="spellStart"/>
      <w:r w:rsidRPr="00820EE1">
        <w:rPr>
          <w:iCs/>
        </w:rPr>
        <w:t>routing</w:t>
      </w:r>
      <w:proofErr w:type="spellEnd"/>
      <w:r w:rsidRPr="00820EE1">
        <w:rPr>
          <w:iCs/>
        </w:rPr>
        <w:t xml:space="preserve"> table) a určete výchozí směrování</w:t>
      </w:r>
    </w:p>
    <w:p w14:paraId="1A40FD56" w14:textId="3FE334B0" w:rsidR="009F5E2A" w:rsidRPr="009F5E2A" w:rsidRDefault="00CA7056" w:rsidP="00CA7056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26F4B476" wp14:editId="6B2BB8BF">
            <wp:extent cx="3174054" cy="7056120"/>
            <wp:effectExtent l="0" t="0" r="7620" b="0"/>
            <wp:docPr id="1916618522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266" cy="711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4A02" w14:textId="77777777" w:rsidR="00971378" w:rsidRDefault="00971378" w:rsidP="00971378">
      <w:pPr>
        <w:pStyle w:val="Nadpis2"/>
      </w:pPr>
      <w:r>
        <w:br w:type="page"/>
      </w:r>
      <w:r>
        <w:lastRenderedPageBreak/>
        <w:t>Závěr</w:t>
      </w:r>
    </w:p>
    <w:p w14:paraId="2FFD0DD0" w14:textId="15530B83" w:rsidR="00971378" w:rsidRPr="001338BF" w:rsidRDefault="001338BF" w:rsidP="001338BF">
      <w:pPr>
        <w:rPr>
          <w:iCs/>
        </w:rPr>
      </w:pPr>
      <w:r w:rsidRPr="001338BF">
        <w:rPr>
          <w:iCs/>
        </w:rPr>
        <w:t xml:space="preserve">Pomocí příkazů </w:t>
      </w:r>
      <w:proofErr w:type="spellStart"/>
      <w:r w:rsidRPr="001338BF">
        <w:rPr>
          <w:i/>
        </w:rPr>
        <w:t>ip</w:t>
      </w:r>
      <w:proofErr w:type="spellEnd"/>
      <w:r w:rsidRPr="001338BF">
        <w:rPr>
          <w:i/>
        </w:rPr>
        <w:t xml:space="preserve">, </w:t>
      </w:r>
      <w:proofErr w:type="spellStart"/>
      <w:r w:rsidRPr="001338BF">
        <w:rPr>
          <w:i/>
        </w:rPr>
        <w:t>curl</w:t>
      </w:r>
      <w:proofErr w:type="spellEnd"/>
      <w:r w:rsidRPr="001338BF">
        <w:rPr>
          <w:i/>
        </w:rPr>
        <w:t xml:space="preserve"> a </w:t>
      </w:r>
      <w:proofErr w:type="spellStart"/>
      <w:r w:rsidRPr="001338BF">
        <w:rPr>
          <w:i/>
        </w:rPr>
        <w:t>nslookup</w:t>
      </w:r>
      <w:proofErr w:type="spellEnd"/>
      <w:r w:rsidRPr="001338BF">
        <w:rPr>
          <w:iCs/>
        </w:rPr>
        <w:t xml:space="preserve"> jsme provedli detailní analýzu síťových parametrů jak na hostitelském systému, tak i na virtuálním počítači. Na hostitelském systému jsme identifikovali aktivní síťová rozhraní, veřejnou IP adresu a kanonickou adresu pomocí příkazů </w:t>
      </w:r>
      <w:proofErr w:type="spellStart"/>
      <w:r w:rsidRPr="001338BF">
        <w:rPr>
          <w:i/>
        </w:rPr>
        <w:t>ip</w:t>
      </w:r>
      <w:proofErr w:type="spellEnd"/>
      <w:r w:rsidRPr="001338BF">
        <w:rPr>
          <w:i/>
        </w:rPr>
        <w:t xml:space="preserve">, </w:t>
      </w:r>
      <w:proofErr w:type="spellStart"/>
      <w:r w:rsidRPr="001338BF">
        <w:rPr>
          <w:i/>
        </w:rPr>
        <w:t>curl</w:t>
      </w:r>
      <w:proofErr w:type="spellEnd"/>
      <w:r w:rsidRPr="001338BF">
        <w:rPr>
          <w:iCs/>
        </w:rPr>
        <w:t xml:space="preserve"> ifconfig.me a </w:t>
      </w:r>
      <w:proofErr w:type="spellStart"/>
      <w:r w:rsidRPr="001338BF">
        <w:rPr>
          <w:i/>
        </w:rPr>
        <w:t>nslookup</w:t>
      </w:r>
      <w:proofErr w:type="spellEnd"/>
      <w:r w:rsidRPr="001338BF">
        <w:rPr>
          <w:iCs/>
        </w:rPr>
        <w:t xml:space="preserve">. Dále jsme pomocí příkazu </w:t>
      </w:r>
      <w:proofErr w:type="spellStart"/>
      <w:r w:rsidRPr="001338BF">
        <w:rPr>
          <w:i/>
        </w:rPr>
        <w:t>arp</w:t>
      </w:r>
      <w:proofErr w:type="spellEnd"/>
      <w:r w:rsidRPr="001338BF">
        <w:rPr>
          <w:iCs/>
        </w:rPr>
        <w:t xml:space="preserve"> ověřili IP adresu běžícího virtuálního počítače a pomocí </w:t>
      </w:r>
      <w:proofErr w:type="spellStart"/>
      <w:r w:rsidRPr="001338BF">
        <w:rPr>
          <w:i/>
        </w:rPr>
        <w:t>ssh</w:t>
      </w:r>
      <w:proofErr w:type="spellEnd"/>
      <w:r w:rsidRPr="001338BF">
        <w:rPr>
          <w:i/>
        </w:rPr>
        <w:t xml:space="preserve"> </w:t>
      </w:r>
      <w:r w:rsidRPr="001338BF">
        <w:rPr>
          <w:iCs/>
        </w:rPr>
        <w:t xml:space="preserve">jsme se k němu připojili. Na virtuálním počítači jsme opět pomocí příkazů </w:t>
      </w:r>
      <w:proofErr w:type="spellStart"/>
      <w:r w:rsidRPr="001338BF">
        <w:rPr>
          <w:i/>
        </w:rPr>
        <w:t>ip</w:t>
      </w:r>
      <w:proofErr w:type="spellEnd"/>
      <w:r w:rsidRPr="001338BF">
        <w:rPr>
          <w:iCs/>
        </w:rPr>
        <w:t xml:space="preserve">, </w:t>
      </w:r>
      <w:proofErr w:type="spellStart"/>
      <w:r w:rsidRPr="001338BF">
        <w:rPr>
          <w:i/>
        </w:rPr>
        <w:t>curl</w:t>
      </w:r>
      <w:proofErr w:type="spellEnd"/>
      <w:r w:rsidRPr="001338BF">
        <w:rPr>
          <w:iCs/>
        </w:rPr>
        <w:t xml:space="preserve"> ifconfig.me a </w:t>
      </w:r>
      <w:proofErr w:type="spellStart"/>
      <w:r w:rsidRPr="001338BF">
        <w:rPr>
          <w:i/>
        </w:rPr>
        <w:t>nslookup</w:t>
      </w:r>
      <w:proofErr w:type="spellEnd"/>
      <w:r w:rsidRPr="001338BF">
        <w:rPr>
          <w:iCs/>
        </w:rPr>
        <w:t xml:space="preserve"> získali stejné informace jako na hostitelském systému. Nakonec jsme pomocí příkazu </w:t>
      </w:r>
      <w:proofErr w:type="spellStart"/>
      <w:r w:rsidRPr="001338BF">
        <w:rPr>
          <w:i/>
        </w:rPr>
        <w:t>ip</w:t>
      </w:r>
      <w:proofErr w:type="spellEnd"/>
      <w:r w:rsidRPr="001338BF">
        <w:rPr>
          <w:iCs/>
        </w:rPr>
        <w:t xml:space="preserve"> zjistili směrovací tabulku virtuálního stroje a určili výchozí směrování. Tím jsme úspěšně dokončili analýzu síťových parametrů jak na hostitelském systému, tak i na virtuálním počítači.</w:t>
      </w:r>
    </w:p>
    <w:sectPr w:rsidR="00971378" w:rsidRPr="001338BF" w:rsidSect="00D45167">
      <w:headerReference w:type="default" r:id="rId14"/>
      <w:footerReference w:type="default" r:id="rId15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A8238" w14:textId="77777777" w:rsidR="00D45167" w:rsidRPr="00D91740" w:rsidRDefault="00D45167" w:rsidP="00D91740">
      <w:r>
        <w:separator/>
      </w:r>
    </w:p>
  </w:endnote>
  <w:endnote w:type="continuationSeparator" w:id="0">
    <w:p w14:paraId="7EA17D05" w14:textId="77777777" w:rsidR="00D45167" w:rsidRPr="00D91740" w:rsidRDefault="00D45167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CD55" w14:textId="2DA81264" w:rsidR="00A21B0C" w:rsidRDefault="003B7448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F010458" wp14:editId="47AC077D">
          <wp:simplePos x="0" y="0"/>
          <wp:positionH relativeFrom="column">
            <wp:posOffset>-710565</wp:posOffset>
          </wp:positionH>
          <wp:positionV relativeFrom="paragraph">
            <wp:posOffset>5080</wp:posOffset>
          </wp:positionV>
          <wp:extent cx="7552055" cy="502920"/>
          <wp:effectExtent l="0" t="0" r="0" b="0"/>
          <wp:wrapNone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20D822AD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5ACAF" w14:textId="77777777" w:rsidR="00D45167" w:rsidRPr="00D91740" w:rsidRDefault="00D45167" w:rsidP="00D91740">
      <w:r>
        <w:separator/>
      </w:r>
    </w:p>
  </w:footnote>
  <w:footnote w:type="continuationSeparator" w:id="0">
    <w:p w14:paraId="14215FA0" w14:textId="77777777" w:rsidR="00D45167" w:rsidRPr="00D91740" w:rsidRDefault="00D45167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FC7BE" w14:textId="734D566E" w:rsidR="00F47BDF" w:rsidRPr="00D91740" w:rsidRDefault="003B7448" w:rsidP="00E63C1E">
    <w:pPr>
      <w:pStyle w:val="Zhlav"/>
      <w:rPr>
        <w:rFonts w:ascii="Myriad Pro" w:hAnsi="Myriad Pro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1DC08D7F" wp14:editId="6954BFC2">
          <wp:simplePos x="0" y="0"/>
          <wp:positionH relativeFrom="column">
            <wp:posOffset>-717550</wp:posOffset>
          </wp:positionH>
          <wp:positionV relativeFrom="paragraph">
            <wp:posOffset>-847090</wp:posOffset>
          </wp:positionV>
          <wp:extent cx="7552055" cy="1007110"/>
          <wp:effectExtent l="0" t="0" r="0" b="0"/>
          <wp:wrapNone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2055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36F2E"/>
    <w:multiLevelType w:val="hybridMultilevel"/>
    <w:tmpl w:val="74401F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94591"/>
    <w:multiLevelType w:val="multilevel"/>
    <w:tmpl w:val="2D70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58054">
    <w:abstractNumId w:val="1"/>
  </w:num>
  <w:num w:numId="2" w16cid:durableId="198457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48"/>
    <w:rsid w:val="00016D7E"/>
    <w:rsid w:val="0002342B"/>
    <w:rsid w:val="000306B7"/>
    <w:rsid w:val="00037E8B"/>
    <w:rsid w:val="00073D69"/>
    <w:rsid w:val="000C73BA"/>
    <w:rsid w:val="000F1B08"/>
    <w:rsid w:val="001338BF"/>
    <w:rsid w:val="001472E5"/>
    <w:rsid w:val="001903D8"/>
    <w:rsid w:val="00197647"/>
    <w:rsid w:val="001A21D5"/>
    <w:rsid w:val="001A5FEB"/>
    <w:rsid w:val="001D0688"/>
    <w:rsid w:val="001E574E"/>
    <w:rsid w:val="002433D1"/>
    <w:rsid w:val="002C3F82"/>
    <w:rsid w:val="002F2D27"/>
    <w:rsid w:val="0030422E"/>
    <w:rsid w:val="0031128F"/>
    <w:rsid w:val="003534CF"/>
    <w:rsid w:val="00372720"/>
    <w:rsid w:val="003855A8"/>
    <w:rsid w:val="00392572"/>
    <w:rsid w:val="003B7448"/>
    <w:rsid w:val="003C2732"/>
    <w:rsid w:val="003D4251"/>
    <w:rsid w:val="003E23D0"/>
    <w:rsid w:val="003F5C1D"/>
    <w:rsid w:val="0041455E"/>
    <w:rsid w:val="00415EDC"/>
    <w:rsid w:val="0047294E"/>
    <w:rsid w:val="00491A98"/>
    <w:rsid w:val="004D2CEC"/>
    <w:rsid w:val="004F2057"/>
    <w:rsid w:val="0054513A"/>
    <w:rsid w:val="00547F33"/>
    <w:rsid w:val="00581D47"/>
    <w:rsid w:val="005C195F"/>
    <w:rsid w:val="00600392"/>
    <w:rsid w:val="0062547B"/>
    <w:rsid w:val="00635E47"/>
    <w:rsid w:val="00645D96"/>
    <w:rsid w:val="00682258"/>
    <w:rsid w:val="006A2B2E"/>
    <w:rsid w:val="006B099C"/>
    <w:rsid w:val="006B2306"/>
    <w:rsid w:val="006C1248"/>
    <w:rsid w:val="006C49EC"/>
    <w:rsid w:val="00727D1E"/>
    <w:rsid w:val="00764B96"/>
    <w:rsid w:val="007E1B00"/>
    <w:rsid w:val="007E3086"/>
    <w:rsid w:val="007F55A7"/>
    <w:rsid w:val="00800370"/>
    <w:rsid w:val="00820EE1"/>
    <w:rsid w:val="00830E69"/>
    <w:rsid w:val="00892240"/>
    <w:rsid w:val="008A71A9"/>
    <w:rsid w:val="008C0752"/>
    <w:rsid w:val="008C7C74"/>
    <w:rsid w:val="009061DC"/>
    <w:rsid w:val="0093268F"/>
    <w:rsid w:val="009338CB"/>
    <w:rsid w:val="00935579"/>
    <w:rsid w:val="00940BBE"/>
    <w:rsid w:val="009562F4"/>
    <w:rsid w:val="00971378"/>
    <w:rsid w:val="00991063"/>
    <w:rsid w:val="009B3FFE"/>
    <w:rsid w:val="009B6FDE"/>
    <w:rsid w:val="009C3F89"/>
    <w:rsid w:val="009D4786"/>
    <w:rsid w:val="009E5571"/>
    <w:rsid w:val="009F5E2A"/>
    <w:rsid w:val="00A1575D"/>
    <w:rsid w:val="00A168E4"/>
    <w:rsid w:val="00A21B0C"/>
    <w:rsid w:val="00A23081"/>
    <w:rsid w:val="00A51007"/>
    <w:rsid w:val="00A83757"/>
    <w:rsid w:val="00AC2A02"/>
    <w:rsid w:val="00AC6790"/>
    <w:rsid w:val="00AE4CAC"/>
    <w:rsid w:val="00B11F36"/>
    <w:rsid w:val="00B22B3F"/>
    <w:rsid w:val="00B2558D"/>
    <w:rsid w:val="00B65538"/>
    <w:rsid w:val="00B82B57"/>
    <w:rsid w:val="00B94D65"/>
    <w:rsid w:val="00BE4CE5"/>
    <w:rsid w:val="00BF37E6"/>
    <w:rsid w:val="00CA7056"/>
    <w:rsid w:val="00CB15E8"/>
    <w:rsid w:val="00CB430D"/>
    <w:rsid w:val="00D21B0B"/>
    <w:rsid w:val="00D45167"/>
    <w:rsid w:val="00D91740"/>
    <w:rsid w:val="00DF3F1D"/>
    <w:rsid w:val="00E0357F"/>
    <w:rsid w:val="00E63C1E"/>
    <w:rsid w:val="00E81657"/>
    <w:rsid w:val="00EB40DD"/>
    <w:rsid w:val="00EC0537"/>
    <w:rsid w:val="00F06EA0"/>
    <w:rsid w:val="00F120AD"/>
    <w:rsid w:val="00F15FF1"/>
    <w:rsid w:val="00F21D13"/>
    <w:rsid w:val="00F47BDF"/>
    <w:rsid w:val="00FB2A8C"/>
    <w:rsid w:val="00FC7439"/>
    <w:rsid w:val="00F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262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099C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Siln">
    <w:name w:val="Strong"/>
    <w:basedOn w:val="Standardnpsmoodstavce"/>
    <w:uiPriority w:val="22"/>
    <w:qFormat/>
    <w:rsid w:val="00892240"/>
    <w:rPr>
      <w:b/>
      <w:bCs/>
    </w:rPr>
  </w:style>
  <w:style w:type="paragraph" w:styleId="Odstavecseseznamem">
    <w:name w:val="List Paragraph"/>
    <w:basedOn w:val="Normln"/>
    <w:uiPriority w:val="34"/>
    <w:qFormat/>
    <w:rsid w:val="00AE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za\Desktop\&#353;kola\S&#237;t&#283;\Uloha3\Elaborat_3_Jan_Ezr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1D795-6780-4CD5-B8A3-1D3B227E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Elaborat_3_Jan_Ezr.dot</Template>
  <TotalTime>0</TotalTime>
  <Pages>10</Pages>
  <Words>368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2024-04-04T16:55:00Z</dcterms:created>
  <dcterms:modified xsi:type="dcterms:W3CDTF">2024-05-08T17:13:00Z</dcterms:modified>
</cp:coreProperties>
</file>