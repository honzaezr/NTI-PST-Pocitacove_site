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601A" w14:textId="77777777" w:rsidR="00F21D13" w:rsidRDefault="00971378" w:rsidP="00971378">
      <w:pPr>
        <w:pStyle w:val="Nadpis1"/>
        <w:rPr>
          <w:lang w:val="cs-CZ"/>
        </w:rPr>
      </w:pPr>
      <w:r>
        <w:t>Název úlohy</w:t>
      </w:r>
    </w:p>
    <w:p w14:paraId="25EEA952" w14:textId="5537F9B4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D244E6">
        <w:rPr>
          <w:lang w:eastAsia="x-none"/>
        </w:rPr>
        <w:t xml:space="preserve"> 4.4.2024</w:t>
      </w:r>
    </w:p>
    <w:p w14:paraId="4FE27A64" w14:textId="29FEA315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D244E6">
        <w:rPr>
          <w:lang w:eastAsia="x-none"/>
        </w:rPr>
        <w:t xml:space="preserve"> Jan Ezr, Jakub Frýdek, Jakub Novotný </w:t>
      </w:r>
    </w:p>
    <w:p w14:paraId="3E7E32BC" w14:textId="77777777" w:rsidR="00971378" w:rsidRDefault="00971378" w:rsidP="00971378">
      <w:pPr>
        <w:rPr>
          <w:lang w:eastAsia="x-none"/>
        </w:rPr>
      </w:pPr>
    </w:p>
    <w:p w14:paraId="0A6D1910" w14:textId="77777777" w:rsidR="00971378" w:rsidRDefault="00971378" w:rsidP="00971378">
      <w:pPr>
        <w:rPr>
          <w:lang w:eastAsia="x-none"/>
        </w:rPr>
      </w:pPr>
    </w:p>
    <w:p w14:paraId="16672839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78667485" w14:textId="77777777" w:rsidR="00D244E6" w:rsidRPr="00D244E6" w:rsidRDefault="00D244E6" w:rsidP="00D244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konfigurace DHCP v LAN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br/>
      </w:r>
    </w:p>
    <w:p w14:paraId="0D910662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zkontrolujte, jestli váš počítač komunikuje s routerem LAN (192.168.1.1)</w:t>
      </w:r>
    </w:p>
    <w:p w14:paraId="0FAE9F04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progamu </w:t>
      </w:r>
      <w:r w:rsidRPr="00D244E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 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zjistěte nastavení IP adres v LAN.</w:t>
      </w:r>
    </w:p>
    <w:p w14:paraId="391725E2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webového rozhraní routeru nastavte přidělování adres DHCP tak, aby využívalo rozsah 192.168.1.100 - 192.168.1.150. Masku sítě ponechte na 255.255.255.0.</w:t>
      </w:r>
    </w:p>
    <w:p w14:paraId="4815293D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Ověřte na fyzických i virtuálních strojích, že ke změně skutečně došlo; v případě nutnosti resetujte příslušné síťové karty.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br/>
      </w:r>
    </w:p>
    <w:p w14:paraId="6EDBF6B4" w14:textId="77777777" w:rsidR="00D244E6" w:rsidRPr="00D244E6" w:rsidRDefault="00D244E6" w:rsidP="00D244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měření propustnosti programem </w:t>
      </w:r>
      <w:r w:rsidRPr="00D244E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iperf3</w:t>
      </w:r>
    </w:p>
    <w:p w14:paraId="079446AA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na virtuálním stroji spusťe </w:t>
      </w:r>
      <w:r w:rsidRPr="00D244E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iperf3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v režimu serveru. Specifikujte IP adresu síťového rozhraní, na kterém mám přijímat provoz od klientů.</w:t>
      </w:r>
    </w:p>
    <w:p w14:paraId="5E679131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v případě nustnosti programem </w:t>
      </w:r>
      <w:r w:rsidRPr="00D244E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iptables 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upravte zrušte všechna nastavení firewallu (</w:t>
      </w:r>
      <w:r w:rsidRPr="00D244E6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cs-CZ"/>
        </w:rPr>
        <w:t>iptables -F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) a nastavte příjem na všech portech (</w:t>
      </w:r>
      <w:r w:rsidRPr="00D244E6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cs-CZ"/>
        </w:rPr>
        <w:t>iptables -P INPUT ACCEPT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)</w:t>
      </w:r>
    </w:p>
    <w:p w14:paraId="4639EFCC" w14:textId="77777777" w:rsidR="00D244E6" w:rsidRPr="00D244E6" w:rsidRDefault="00D244E6" w:rsidP="00D244E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 ostatních počítačů v LAN se </w:t>
      </w:r>
      <w:r w:rsidRPr="00D244E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iperf3 </w:t>
      </w:r>
      <w:r w:rsidRPr="00D244E6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připojte v klientském režimu, proveďte měření a porovnejte výsledky.</w:t>
      </w:r>
    </w:p>
    <w:p w14:paraId="30F305D5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31942315" w14:textId="453C1499" w:rsidR="00D244E6" w:rsidRDefault="00D244E6" w:rsidP="00D244E6">
      <w:pPr>
        <w:pStyle w:val="Nadpis2"/>
        <w:numPr>
          <w:ilvl w:val="0"/>
          <w:numId w:val="2"/>
        </w:numPr>
      </w:pPr>
      <w:r>
        <w:t>Úkol</w:t>
      </w:r>
    </w:p>
    <w:p w14:paraId="6CF7BC1C" w14:textId="207D834C" w:rsidR="00D244E6" w:rsidRDefault="00D244E6" w:rsidP="00D244E6">
      <w:pPr>
        <w:pStyle w:val="Odstavecseseznamem"/>
        <w:numPr>
          <w:ilvl w:val="1"/>
          <w:numId w:val="2"/>
        </w:numPr>
      </w:pPr>
    </w:p>
    <w:p w14:paraId="00970F29" w14:textId="2980D85B" w:rsidR="00D244E6" w:rsidRDefault="00D51A01" w:rsidP="00D244E6">
      <w:r>
        <w:t>Zkontroloval jsem, zda počítač komunikuje s s routerem.</w:t>
      </w:r>
    </w:p>
    <w:p w14:paraId="2D39574E" w14:textId="5C9EB85F" w:rsidR="00D51A01" w:rsidRDefault="00D51A01" w:rsidP="00831A4D">
      <w:pPr>
        <w:jc w:val="center"/>
      </w:pPr>
      <w:r>
        <w:rPr>
          <w:noProof/>
        </w:rPr>
        <w:drawing>
          <wp:inline distT="0" distB="0" distL="0" distR="0" wp14:anchorId="5013F192" wp14:editId="32C6AC14">
            <wp:extent cx="5646420" cy="1927860"/>
            <wp:effectExtent l="0" t="0" r="0" b="0"/>
            <wp:docPr id="426874359" name="Obrázek 2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4359" name="Obrázek 2" descr="Obsah obrázku text, Písmo, snímek obrazovky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3037" w14:textId="77777777" w:rsidR="00831A4D" w:rsidRDefault="00831A4D">
      <w:pPr>
        <w:spacing w:after="0" w:line="240" w:lineRule="auto"/>
      </w:pPr>
      <w:r>
        <w:br w:type="page"/>
      </w:r>
    </w:p>
    <w:p w14:paraId="36B387C2" w14:textId="21F71F6E" w:rsidR="00D244E6" w:rsidRDefault="00D244E6" w:rsidP="00D244E6">
      <w:pPr>
        <w:pStyle w:val="Odstavecseseznamem"/>
        <w:numPr>
          <w:ilvl w:val="1"/>
          <w:numId w:val="2"/>
        </w:numPr>
      </w:pPr>
    </w:p>
    <w:p w14:paraId="4D0BCC63" w14:textId="010B8E0A" w:rsidR="00D244E6" w:rsidRPr="0016486C" w:rsidRDefault="0016486C" w:rsidP="00D51A01">
      <w:r>
        <w:t xml:space="preserve">Pomocí příkazu </w:t>
      </w:r>
      <w:r>
        <w:rPr>
          <w:i/>
          <w:iCs/>
        </w:rPr>
        <w:t>ip a</w:t>
      </w:r>
      <w:r>
        <w:t xml:space="preserve"> jsem zjistil IP adresy.</w:t>
      </w:r>
    </w:p>
    <w:p w14:paraId="6AEACEC8" w14:textId="33BF5499" w:rsidR="00D244E6" w:rsidRDefault="00D51A01" w:rsidP="00831A4D">
      <w:pPr>
        <w:jc w:val="center"/>
      </w:pPr>
      <w:r>
        <w:rPr>
          <w:noProof/>
        </w:rPr>
        <w:drawing>
          <wp:inline distT="0" distB="0" distL="0" distR="0" wp14:anchorId="5E1A9943" wp14:editId="2B6A9ABF">
            <wp:extent cx="6118860" cy="5684520"/>
            <wp:effectExtent l="0" t="0" r="0" b="0"/>
            <wp:docPr id="157018793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6ABE" w14:textId="77777777" w:rsidR="00831A4D" w:rsidRDefault="00831A4D">
      <w:pPr>
        <w:spacing w:after="0" w:line="240" w:lineRule="auto"/>
      </w:pPr>
      <w:r>
        <w:br w:type="page"/>
      </w:r>
    </w:p>
    <w:p w14:paraId="5BD0A671" w14:textId="07D56E5A" w:rsidR="00D244E6" w:rsidRDefault="00D244E6" w:rsidP="00D244E6">
      <w:pPr>
        <w:pStyle w:val="Odstavecseseznamem"/>
        <w:numPr>
          <w:ilvl w:val="1"/>
          <w:numId w:val="2"/>
        </w:numPr>
      </w:pPr>
    </w:p>
    <w:p w14:paraId="1E56BF86" w14:textId="675B05A8" w:rsidR="00D244E6" w:rsidRDefault="00831A4D" w:rsidP="00D244E6">
      <w:r>
        <w:t>Ve webovém rozhraní routeru jsem nastavil přiřazovaní adres DHCP v rozsahu 192.168.1.100 – 192.168.1.150.</w:t>
      </w:r>
    </w:p>
    <w:p w14:paraId="547EA46F" w14:textId="3697EDF4" w:rsidR="00D51A01" w:rsidRDefault="00D51A01" w:rsidP="00831A4D">
      <w:pPr>
        <w:jc w:val="center"/>
      </w:pPr>
      <w:r>
        <w:rPr>
          <w:noProof/>
        </w:rPr>
        <w:drawing>
          <wp:inline distT="0" distB="0" distL="0" distR="0" wp14:anchorId="053CE064" wp14:editId="5495E1FC">
            <wp:extent cx="6111240" cy="3436620"/>
            <wp:effectExtent l="0" t="0" r="3810" b="0"/>
            <wp:docPr id="177755189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19BD" w14:textId="77777777" w:rsidR="00831A4D" w:rsidRDefault="00831A4D">
      <w:pPr>
        <w:spacing w:after="0" w:line="240" w:lineRule="auto"/>
      </w:pPr>
      <w:r>
        <w:br w:type="page"/>
      </w:r>
    </w:p>
    <w:p w14:paraId="2922B78C" w14:textId="0C893C27" w:rsidR="00D244E6" w:rsidRDefault="00D244E6" w:rsidP="00D244E6">
      <w:pPr>
        <w:pStyle w:val="Odstavecseseznamem"/>
        <w:numPr>
          <w:ilvl w:val="1"/>
          <w:numId w:val="2"/>
        </w:numPr>
      </w:pPr>
    </w:p>
    <w:p w14:paraId="61D639B1" w14:textId="0C45F94E" w:rsidR="00D244E6" w:rsidRPr="00831A4D" w:rsidRDefault="00831A4D" w:rsidP="00831A4D">
      <w:r>
        <w:t xml:space="preserve">Pomocí příkazu </w:t>
      </w:r>
      <w:r>
        <w:rPr>
          <w:i/>
          <w:iCs/>
        </w:rPr>
        <w:t xml:space="preserve">ip address </w:t>
      </w:r>
      <w:r>
        <w:t>jsem ověřil změnu přiřazených IP adres.</w:t>
      </w:r>
    </w:p>
    <w:p w14:paraId="25DB631C" w14:textId="1CA3D7AE" w:rsidR="00D244E6" w:rsidRDefault="00D51A01" w:rsidP="00831A4D">
      <w:pPr>
        <w:jc w:val="center"/>
      </w:pPr>
      <w:r>
        <w:rPr>
          <w:noProof/>
        </w:rPr>
        <w:drawing>
          <wp:inline distT="0" distB="0" distL="0" distR="0" wp14:anchorId="14500669" wp14:editId="5F3C054A">
            <wp:extent cx="6118860" cy="5120640"/>
            <wp:effectExtent l="0" t="0" r="0" b="3810"/>
            <wp:docPr id="73778827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0057" w14:textId="63D9E4A4" w:rsidR="00E64450" w:rsidRDefault="00E64450">
      <w:pPr>
        <w:spacing w:after="0" w:line="240" w:lineRule="auto"/>
      </w:pPr>
      <w:r>
        <w:br w:type="page"/>
      </w:r>
    </w:p>
    <w:p w14:paraId="39255C04" w14:textId="0F99715A" w:rsidR="00E64450" w:rsidRDefault="00E64450" w:rsidP="00E64450">
      <w:pPr>
        <w:pStyle w:val="Nadpis2"/>
        <w:numPr>
          <w:ilvl w:val="0"/>
          <w:numId w:val="2"/>
        </w:numPr>
      </w:pPr>
      <w:r>
        <w:lastRenderedPageBreak/>
        <w:t>Úkol</w:t>
      </w:r>
    </w:p>
    <w:p w14:paraId="2D361750" w14:textId="4295976A" w:rsidR="00E64450" w:rsidRDefault="00E66694" w:rsidP="00E64450">
      <w:pPr>
        <w:pStyle w:val="Odstavecseseznamem"/>
        <w:numPr>
          <w:ilvl w:val="1"/>
          <w:numId w:val="2"/>
        </w:numPr>
      </w:pPr>
      <w:r>
        <w:t xml:space="preserve"> </w:t>
      </w:r>
    </w:p>
    <w:p w14:paraId="1F6A9ACF" w14:textId="64CF9890" w:rsidR="00E64450" w:rsidRPr="00E64450" w:rsidRDefault="00E64450" w:rsidP="00E64450">
      <w:r>
        <w:t xml:space="preserve">Na virtuálním stroji jsem pustil pomocí příkazu </w:t>
      </w:r>
      <w:r>
        <w:rPr>
          <w:i/>
          <w:iCs/>
        </w:rPr>
        <w:t>iperf3 -s 192.168.1.70</w:t>
      </w:r>
      <w:r>
        <w:t>.</w:t>
      </w:r>
    </w:p>
    <w:p w14:paraId="42DE1EA5" w14:textId="3A050ED8" w:rsidR="00E64450" w:rsidRDefault="00E64450" w:rsidP="00E64450">
      <w:pPr>
        <w:jc w:val="center"/>
      </w:pPr>
      <w:r>
        <w:rPr>
          <w:noProof/>
        </w:rPr>
        <w:drawing>
          <wp:inline distT="0" distB="0" distL="0" distR="0" wp14:anchorId="7A67C967" wp14:editId="7C7A3FB8">
            <wp:extent cx="5798820" cy="3497580"/>
            <wp:effectExtent l="0" t="0" r="0" b="7620"/>
            <wp:docPr id="812563000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t="12568" r="3985" b="5028"/>
                    <a:stretch/>
                  </pic:blipFill>
                  <pic:spPr bwMode="auto">
                    <a:xfrm>
                      <a:off x="0" y="0"/>
                      <a:ext cx="57988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E3FE0" w14:textId="7FDE93BF" w:rsidR="00E64450" w:rsidRDefault="00E64450" w:rsidP="00E64450">
      <w:pPr>
        <w:pStyle w:val="Odstavecseseznamem"/>
        <w:numPr>
          <w:ilvl w:val="1"/>
          <w:numId w:val="2"/>
        </w:numPr>
      </w:pPr>
    </w:p>
    <w:p w14:paraId="76CC4C2B" w14:textId="5C40F132" w:rsidR="00DA1F2B" w:rsidRDefault="00DA1F2B" w:rsidP="00DA1F2B">
      <w:r>
        <w:t>Nebyla nutnost upravovat jakkoli nastavení firewallu.</w:t>
      </w:r>
    </w:p>
    <w:p w14:paraId="527235EA" w14:textId="18D70937" w:rsidR="00E64450" w:rsidRDefault="00E64450" w:rsidP="00E64450">
      <w:pPr>
        <w:pStyle w:val="Odstavecseseznamem"/>
        <w:numPr>
          <w:ilvl w:val="1"/>
          <w:numId w:val="2"/>
        </w:numPr>
      </w:pPr>
    </w:p>
    <w:p w14:paraId="1D1C802A" w14:textId="23ED94D6" w:rsidR="00E64450" w:rsidRPr="00A16A3C" w:rsidRDefault="00A16A3C" w:rsidP="00E64450">
      <w:r>
        <w:t xml:space="preserve">Náhled z vedlejšího počítače, který se připojil jako klient za pomoci příkazu </w:t>
      </w:r>
      <w:r>
        <w:rPr>
          <w:i/>
          <w:iCs/>
        </w:rPr>
        <w:t>iperf3 -c 192.168.1.70</w:t>
      </w:r>
      <w:r>
        <w:t>.</w:t>
      </w:r>
    </w:p>
    <w:p w14:paraId="5A50C544" w14:textId="6867A2AC" w:rsidR="00A16A3C" w:rsidRPr="00E64450" w:rsidRDefault="00A16A3C" w:rsidP="00A16A3C">
      <w:pPr>
        <w:jc w:val="center"/>
      </w:pPr>
      <w:r>
        <w:rPr>
          <w:noProof/>
        </w:rPr>
        <w:drawing>
          <wp:inline distT="0" distB="0" distL="0" distR="0" wp14:anchorId="7695CEFB" wp14:editId="48206670">
            <wp:extent cx="4922520" cy="2407920"/>
            <wp:effectExtent l="0" t="0" r="0" b="0"/>
            <wp:docPr id="511141397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" t="31049" r="18080" b="5242"/>
                    <a:stretch/>
                  </pic:blipFill>
                  <pic:spPr bwMode="auto">
                    <a:xfrm>
                      <a:off x="0" y="0"/>
                      <a:ext cx="4922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CBA39" w14:textId="77777777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6C863E57" w14:textId="77777777" w:rsidR="009A61C6" w:rsidRPr="009A61C6" w:rsidRDefault="009A61C6" w:rsidP="009A61C6">
      <w:pPr>
        <w:rPr>
          <w:iCs/>
        </w:rPr>
      </w:pPr>
      <w:r w:rsidRPr="009A61C6">
        <w:rPr>
          <w:iCs/>
        </w:rPr>
        <w:t>Provedena konfigurace DHCP v LAN, kdy byl router nastaven tak, aby přiděloval adresy z rozsahu 192.168.1.100 - 192.168.1.150 s maskou sítě 255.255.255.0. Následně bylo ověřeno pomocí programu ip, že počítač komunikuje s routerem LAN na adrese 192.168.1.1 a že má přidělenou IP adresu v daném rozsahu.</w:t>
      </w:r>
    </w:p>
    <w:p w14:paraId="267DAE21" w14:textId="5BAC5E15" w:rsidR="009A61C6" w:rsidRPr="009A61C6" w:rsidRDefault="009A61C6" w:rsidP="009A61C6">
      <w:pPr>
        <w:rPr>
          <w:iCs/>
        </w:rPr>
      </w:pPr>
      <w:r w:rsidRPr="009A61C6">
        <w:rPr>
          <w:iCs/>
        </w:rPr>
        <w:t>Dále bylo provedeno měření propustnosti pomocí programu iperf3, kde na virtuálním stroji byl spuštěn iperf3 v režimu serveru a nastaveno přijímání provozu od klientů. Na ostatních počítačích v LAN bylo provedeno měření propustnosti pomocí iperf3 v klientském režimu a výsledky byly porovnány.</w:t>
      </w:r>
    </w:p>
    <w:p w14:paraId="38D0FC3E" w14:textId="68C6753D" w:rsidR="00971378" w:rsidRPr="009A61C6" w:rsidRDefault="009A61C6" w:rsidP="009A61C6">
      <w:pPr>
        <w:rPr>
          <w:iCs/>
        </w:rPr>
      </w:pPr>
      <w:r w:rsidRPr="009A61C6">
        <w:rPr>
          <w:iCs/>
        </w:rPr>
        <w:t>Celkově byly provedeny požadované úkony a ověřeno, že konfigurace DHCP a měření propustnosti proběhlo úspěšně.</w:t>
      </w:r>
    </w:p>
    <w:sectPr w:rsidR="00971378" w:rsidRPr="009A61C6" w:rsidSect="009579C9">
      <w:headerReference w:type="default" r:id="rId14"/>
      <w:footerReference w:type="default" r:id="rId15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174C" w14:textId="77777777" w:rsidR="009579C9" w:rsidRPr="00D91740" w:rsidRDefault="009579C9" w:rsidP="00D91740">
      <w:r>
        <w:separator/>
      </w:r>
    </w:p>
  </w:endnote>
  <w:endnote w:type="continuationSeparator" w:id="0">
    <w:p w14:paraId="6799E84B" w14:textId="77777777" w:rsidR="009579C9" w:rsidRPr="00D91740" w:rsidRDefault="009579C9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00"/>
    <w:family w:val="swiss"/>
    <w:notTrueType/>
    <w:pitch w:val="variable"/>
    <w:sig w:usb0="00000001" w:usb1="5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7168" w14:textId="5EE52569" w:rsidR="00A21B0C" w:rsidRDefault="008F6E02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E7FE58" wp14:editId="6535E027">
          <wp:simplePos x="0" y="0"/>
          <wp:positionH relativeFrom="column">
            <wp:posOffset>-710565</wp:posOffset>
          </wp:positionH>
          <wp:positionV relativeFrom="paragraph">
            <wp:posOffset>5080</wp:posOffset>
          </wp:positionV>
          <wp:extent cx="7552055" cy="502920"/>
          <wp:effectExtent l="0" t="0" r="0" b="0"/>
          <wp:wrapNone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01137B20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7990" w14:textId="77777777" w:rsidR="009579C9" w:rsidRPr="00D91740" w:rsidRDefault="009579C9" w:rsidP="00D91740">
      <w:r>
        <w:separator/>
      </w:r>
    </w:p>
  </w:footnote>
  <w:footnote w:type="continuationSeparator" w:id="0">
    <w:p w14:paraId="2B0A8604" w14:textId="77777777" w:rsidR="009579C9" w:rsidRPr="00D91740" w:rsidRDefault="009579C9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FDA1" w14:textId="6F78D529" w:rsidR="00F47BDF" w:rsidRPr="00D91740" w:rsidRDefault="008F6E02" w:rsidP="00E63C1E">
    <w:pPr>
      <w:pStyle w:val="Zhlav"/>
      <w:rPr>
        <w:rFonts w:ascii="Myriad Pro" w:hAnsi="Myriad Pro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E01AA1C" wp14:editId="6990B4E6">
          <wp:simplePos x="0" y="0"/>
          <wp:positionH relativeFrom="column">
            <wp:posOffset>-717550</wp:posOffset>
          </wp:positionH>
          <wp:positionV relativeFrom="paragraph">
            <wp:posOffset>-847090</wp:posOffset>
          </wp:positionV>
          <wp:extent cx="7552055" cy="1007110"/>
          <wp:effectExtent l="0" t="0" r="0" b="0"/>
          <wp:wrapNone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D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FE1A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F75A9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7F4994"/>
    <w:multiLevelType w:val="multilevel"/>
    <w:tmpl w:val="D050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90261">
    <w:abstractNumId w:val="3"/>
  </w:num>
  <w:num w:numId="2" w16cid:durableId="60686606">
    <w:abstractNumId w:val="2"/>
  </w:num>
  <w:num w:numId="3" w16cid:durableId="1185830031">
    <w:abstractNumId w:val="1"/>
  </w:num>
  <w:num w:numId="4" w16cid:durableId="140537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02"/>
    <w:rsid w:val="00016D7E"/>
    <w:rsid w:val="0002342B"/>
    <w:rsid w:val="000306B7"/>
    <w:rsid w:val="00037E8B"/>
    <w:rsid w:val="000C73BA"/>
    <w:rsid w:val="000F1B08"/>
    <w:rsid w:val="001472E5"/>
    <w:rsid w:val="0016486C"/>
    <w:rsid w:val="001903D8"/>
    <w:rsid w:val="00197647"/>
    <w:rsid w:val="001A21D5"/>
    <w:rsid w:val="001A5FEB"/>
    <w:rsid w:val="001D0688"/>
    <w:rsid w:val="001E574E"/>
    <w:rsid w:val="002C3F82"/>
    <w:rsid w:val="002F2D27"/>
    <w:rsid w:val="0030422E"/>
    <w:rsid w:val="0031128F"/>
    <w:rsid w:val="003534CF"/>
    <w:rsid w:val="00372720"/>
    <w:rsid w:val="003855A8"/>
    <w:rsid w:val="00392572"/>
    <w:rsid w:val="003C2732"/>
    <w:rsid w:val="003D4251"/>
    <w:rsid w:val="003E23D0"/>
    <w:rsid w:val="003F5C1D"/>
    <w:rsid w:val="0041455E"/>
    <w:rsid w:val="00415EDC"/>
    <w:rsid w:val="0047294E"/>
    <w:rsid w:val="00491A98"/>
    <w:rsid w:val="004D2CEC"/>
    <w:rsid w:val="004F2057"/>
    <w:rsid w:val="0054513A"/>
    <w:rsid w:val="00547F33"/>
    <w:rsid w:val="00581D47"/>
    <w:rsid w:val="005C195F"/>
    <w:rsid w:val="0062547B"/>
    <w:rsid w:val="00635E47"/>
    <w:rsid w:val="00682258"/>
    <w:rsid w:val="006A2B2E"/>
    <w:rsid w:val="006B099C"/>
    <w:rsid w:val="006B2306"/>
    <w:rsid w:val="006C1248"/>
    <w:rsid w:val="006C49EC"/>
    <w:rsid w:val="00727D1E"/>
    <w:rsid w:val="0078442F"/>
    <w:rsid w:val="007E1B00"/>
    <w:rsid w:val="007E3086"/>
    <w:rsid w:val="007F55A7"/>
    <w:rsid w:val="00800370"/>
    <w:rsid w:val="00830E69"/>
    <w:rsid w:val="00831A4D"/>
    <w:rsid w:val="008A71A9"/>
    <w:rsid w:val="008C0752"/>
    <w:rsid w:val="008C7C74"/>
    <w:rsid w:val="008F6E02"/>
    <w:rsid w:val="009061DC"/>
    <w:rsid w:val="0093268F"/>
    <w:rsid w:val="009338CB"/>
    <w:rsid w:val="00935579"/>
    <w:rsid w:val="00940BBE"/>
    <w:rsid w:val="009562F4"/>
    <w:rsid w:val="009579C9"/>
    <w:rsid w:val="00971378"/>
    <w:rsid w:val="00991063"/>
    <w:rsid w:val="009A61C6"/>
    <w:rsid w:val="009B3FFE"/>
    <w:rsid w:val="009B6FDE"/>
    <w:rsid w:val="009C3F89"/>
    <w:rsid w:val="009D4786"/>
    <w:rsid w:val="009E5571"/>
    <w:rsid w:val="00A1575D"/>
    <w:rsid w:val="00A168E4"/>
    <w:rsid w:val="00A16A3C"/>
    <w:rsid w:val="00A21B0C"/>
    <w:rsid w:val="00A23081"/>
    <w:rsid w:val="00A51007"/>
    <w:rsid w:val="00A83757"/>
    <w:rsid w:val="00AC2A02"/>
    <w:rsid w:val="00AC6790"/>
    <w:rsid w:val="00B11F36"/>
    <w:rsid w:val="00B22B3F"/>
    <w:rsid w:val="00B2558D"/>
    <w:rsid w:val="00B65538"/>
    <w:rsid w:val="00B82B57"/>
    <w:rsid w:val="00B94D65"/>
    <w:rsid w:val="00BE4CE5"/>
    <w:rsid w:val="00BF37E6"/>
    <w:rsid w:val="00CB15E8"/>
    <w:rsid w:val="00CB430D"/>
    <w:rsid w:val="00D21B0B"/>
    <w:rsid w:val="00D244E6"/>
    <w:rsid w:val="00D51A01"/>
    <w:rsid w:val="00D91740"/>
    <w:rsid w:val="00DA1F2B"/>
    <w:rsid w:val="00DB282F"/>
    <w:rsid w:val="00DD1139"/>
    <w:rsid w:val="00DF3F1D"/>
    <w:rsid w:val="00E0357F"/>
    <w:rsid w:val="00E63C1E"/>
    <w:rsid w:val="00E64450"/>
    <w:rsid w:val="00E66694"/>
    <w:rsid w:val="00EB40DD"/>
    <w:rsid w:val="00EC0537"/>
    <w:rsid w:val="00F06EA0"/>
    <w:rsid w:val="00F120AD"/>
    <w:rsid w:val="00F15FF1"/>
    <w:rsid w:val="00F21D13"/>
    <w:rsid w:val="00F47BDF"/>
    <w:rsid w:val="00FB2A8C"/>
    <w:rsid w:val="00FC7439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34F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09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24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Siln">
    <w:name w:val="Strong"/>
    <w:basedOn w:val="Standardnpsmoodstavce"/>
    <w:uiPriority w:val="22"/>
    <w:qFormat/>
    <w:rsid w:val="00D244E6"/>
    <w:rPr>
      <w:b/>
      <w:bCs/>
    </w:rPr>
  </w:style>
  <w:style w:type="character" w:styleId="Zdraznn">
    <w:name w:val="Emphasis"/>
    <w:basedOn w:val="Standardnpsmoodstavce"/>
    <w:uiPriority w:val="20"/>
    <w:qFormat/>
    <w:rsid w:val="00D244E6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D244E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en-US"/>
    </w:rPr>
  </w:style>
  <w:style w:type="paragraph" w:styleId="Odstavecseseznamem">
    <w:name w:val="List Paragraph"/>
    <w:basedOn w:val="Normln"/>
    <w:uiPriority w:val="34"/>
    <w:qFormat/>
    <w:rsid w:val="00D2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za\Desktop\&#353;kola\S&#237;t&#283;\Uloha5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8</Pages>
  <Words>323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2024-04-04T17:54:00Z</dcterms:created>
  <dcterms:modified xsi:type="dcterms:W3CDTF">2024-04-04T18:40:00Z</dcterms:modified>
</cp:coreProperties>
</file>