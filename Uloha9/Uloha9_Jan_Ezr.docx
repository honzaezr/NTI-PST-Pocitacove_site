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EE29" w14:textId="77777777" w:rsidR="0070437F" w:rsidRDefault="0070437F" w:rsidP="00971378">
      <w:pPr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</w:pPr>
      <w:r w:rsidRPr="0070437F"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  <w:t>Úloha 9 - VPN Liane</w:t>
      </w:r>
    </w:p>
    <w:p w14:paraId="54235EB0" w14:textId="03ED6A75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70437F">
        <w:rPr>
          <w:lang w:eastAsia="x-none"/>
        </w:rPr>
        <w:t xml:space="preserve"> 13.5. 2024</w:t>
      </w:r>
    </w:p>
    <w:p w14:paraId="6BF4592E" w14:textId="7EA597BB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70437F">
        <w:rPr>
          <w:lang w:eastAsia="x-none"/>
        </w:rPr>
        <w:t xml:space="preserve"> Jan Ezr</w:t>
      </w:r>
    </w:p>
    <w:p w14:paraId="180E3259" w14:textId="77777777" w:rsidR="00971378" w:rsidRDefault="00971378" w:rsidP="00971378">
      <w:pPr>
        <w:rPr>
          <w:lang w:eastAsia="x-none"/>
        </w:rPr>
      </w:pPr>
    </w:p>
    <w:p w14:paraId="73AE44E3" w14:textId="77777777" w:rsidR="00971378" w:rsidRDefault="00971378" w:rsidP="00971378">
      <w:pPr>
        <w:rPr>
          <w:lang w:eastAsia="x-none"/>
        </w:rPr>
      </w:pPr>
    </w:p>
    <w:p w14:paraId="7F95C062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2007885F" w14:textId="77777777" w:rsidR="0070437F" w:rsidRPr="0070437F" w:rsidRDefault="0070437F" w:rsidP="0070437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Vaším úkolem je z jiné sítě, než je síť TUL zprovoznit připojení pomocí VPN podle návodu na adrese </w:t>
      </w:r>
      <w:hyperlink r:id="rId8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https://liane.tul.cz/cz/vpn/navod_vpn</w:t>
        </w:r>
      </w:hyperlink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ve variantě TUL.</w:t>
      </w:r>
    </w:p>
    <w:p w14:paraId="5C075A29" w14:textId="77777777" w:rsidR="0070437F" w:rsidRPr="0070437F" w:rsidRDefault="0070437F" w:rsidP="007043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Zjistěte svojí IP adresu před připojením VPN a po připojení na VPN. Adresa před připojením nesmí mít hodnoty 147.230.x.x</w:t>
      </w:r>
    </w:p>
    <w:p w14:paraId="211AB2D5" w14:textId="77777777" w:rsidR="0070437F" w:rsidRPr="0070437F" w:rsidRDefault="0070437F" w:rsidP="007043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Porovnejte rychlosti bez VPN a s VPN pomocí stránky </w:t>
      </w:r>
      <w:hyperlink r:id="rId9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http://www.speedtest.net/</w:t>
        </w:r>
      </w:hyperlink>
    </w:p>
    <w:p w14:paraId="184B6A5A" w14:textId="77777777" w:rsidR="0070437F" w:rsidRPr="0070437F" w:rsidRDefault="0070437F" w:rsidP="007043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 PING změřte rychlosti bez VPN a s VPN na </w:t>
      </w:r>
      <w:hyperlink r:id="rId10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www.tul.cz</w:t>
        </w:r>
      </w:hyperlink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, </w:t>
      </w:r>
      <w:hyperlink r:id="rId11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www.seznam.cz</w:t>
        </w:r>
      </w:hyperlink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, </w:t>
      </w:r>
      <w:hyperlink r:id="rId12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www.google.cz</w:t>
        </w:r>
      </w:hyperlink>
    </w:p>
    <w:p w14:paraId="203BB16D" w14:textId="77777777" w:rsidR="0070437F" w:rsidRPr="0070437F" w:rsidRDefault="0070437F" w:rsidP="0070437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 TRACERT porovnejte směrování bez VPN a s VPN na servery </w:t>
      </w:r>
      <w:hyperlink r:id="rId13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www.tul.cz</w:t>
        </w:r>
      </w:hyperlink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, </w:t>
      </w:r>
      <w:hyperlink r:id="rId14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www.seznam.cz</w:t>
        </w:r>
      </w:hyperlink>
      <w:r w:rsidRPr="0070437F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, </w:t>
      </w:r>
      <w:hyperlink r:id="rId15" w:history="1">
        <w:r w:rsidRPr="0070437F">
          <w:rPr>
            <w:rFonts w:ascii="Segoe UI" w:eastAsia="Times New Roman" w:hAnsi="Segoe UI" w:cs="Segoe UI"/>
            <w:color w:val="5948AD"/>
            <w:sz w:val="23"/>
            <w:szCs w:val="23"/>
            <w:u w:val="single"/>
            <w:lang w:eastAsia="cs-CZ"/>
          </w:rPr>
          <w:t>www.google.cz</w:t>
        </w:r>
      </w:hyperlink>
    </w:p>
    <w:p w14:paraId="08A824B2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3594677A" w14:textId="4F44E81D" w:rsidR="00971378" w:rsidRDefault="0070437F" w:rsidP="0070437F">
      <w:pPr>
        <w:numPr>
          <w:ilvl w:val="0"/>
          <w:numId w:val="2"/>
        </w:numPr>
        <w:rPr>
          <w:iCs/>
        </w:rPr>
      </w:pPr>
      <w:r>
        <w:rPr>
          <w:iCs/>
        </w:rPr>
        <w:t>Úkol</w:t>
      </w:r>
    </w:p>
    <w:p w14:paraId="4993F6FE" w14:textId="1D17E709" w:rsidR="0070437F" w:rsidRDefault="0070437F" w:rsidP="0070437F">
      <w:pPr>
        <w:rPr>
          <w:iCs/>
        </w:rPr>
      </w:pPr>
      <w:r w:rsidRPr="0070437F">
        <w:rPr>
          <w:iCs/>
        </w:rPr>
        <w:t>Zjist</w:t>
      </w:r>
      <w:r>
        <w:rPr>
          <w:iCs/>
        </w:rPr>
        <w:t>il</w:t>
      </w:r>
      <w:r w:rsidRPr="0070437F">
        <w:rPr>
          <w:iCs/>
        </w:rPr>
        <w:t xml:space="preserve"> </w:t>
      </w:r>
      <w:r>
        <w:rPr>
          <w:iCs/>
        </w:rPr>
        <w:t xml:space="preserve">jsem </w:t>
      </w:r>
      <w:r w:rsidRPr="0070437F">
        <w:rPr>
          <w:iCs/>
        </w:rPr>
        <w:t>svojí IP adresu před připojením VPN a po připojení na VPN</w:t>
      </w:r>
      <w:r>
        <w:rPr>
          <w:iCs/>
        </w:rPr>
        <w:t>.</w:t>
      </w:r>
    </w:p>
    <w:p w14:paraId="21D4839E" w14:textId="68DE7E81" w:rsidR="0070437F" w:rsidRDefault="0022256A" w:rsidP="0070437F">
      <w:pPr>
        <w:keepNext/>
        <w:jc w:val="center"/>
      </w:pPr>
      <w:r>
        <w:rPr>
          <w:iCs/>
          <w:noProof/>
        </w:rPr>
        <w:drawing>
          <wp:inline distT="0" distB="0" distL="0" distR="0" wp14:anchorId="3DE3FE98" wp14:editId="5F8ABF6C">
            <wp:extent cx="2636520" cy="7162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1492" w14:textId="5659A492" w:rsidR="0070437F" w:rsidRDefault="0070437F" w:rsidP="0070437F">
      <w:pPr>
        <w:pStyle w:val="Titulek"/>
        <w:jc w:val="center"/>
      </w:pPr>
      <w:r>
        <w:t>Bez VPN</w:t>
      </w:r>
    </w:p>
    <w:p w14:paraId="4463805A" w14:textId="7AF0F4A9" w:rsidR="0070437F" w:rsidRDefault="0022256A" w:rsidP="0070437F">
      <w:pPr>
        <w:keepNext/>
        <w:jc w:val="center"/>
      </w:pPr>
      <w:r>
        <w:rPr>
          <w:iCs/>
          <w:noProof/>
        </w:rPr>
        <w:drawing>
          <wp:inline distT="0" distB="0" distL="0" distR="0" wp14:anchorId="3972595D" wp14:editId="667D9604">
            <wp:extent cx="2613660" cy="6934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5ABA" w14:textId="75A82013" w:rsidR="0070437F" w:rsidRDefault="0070437F" w:rsidP="0070437F">
      <w:pPr>
        <w:pStyle w:val="Titulek"/>
        <w:jc w:val="center"/>
        <w:rPr>
          <w:iCs/>
        </w:rPr>
      </w:pPr>
      <w:r>
        <w:t>S VPN</w:t>
      </w:r>
    </w:p>
    <w:p w14:paraId="663D34A7" w14:textId="77777777" w:rsidR="0070437F" w:rsidRDefault="0070437F" w:rsidP="0070437F">
      <w:pPr>
        <w:rPr>
          <w:iCs/>
        </w:rPr>
      </w:pPr>
    </w:p>
    <w:p w14:paraId="0945DC37" w14:textId="77777777" w:rsidR="0070437F" w:rsidRDefault="0070437F" w:rsidP="0070437F">
      <w:pPr>
        <w:numPr>
          <w:ilvl w:val="0"/>
          <w:numId w:val="2"/>
        </w:numPr>
        <w:rPr>
          <w:iCs/>
        </w:rPr>
      </w:pPr>
      <w:r>
        <w:rPr>
          <w:iCs/>
        </w:rPr>
        <w:t>Úkol</w:t>
      </w:r>
    </w:p>
    <w:p w14:paraId="1A3E1955" w14:textId="3D9C3032" w:rsidR="0070437F" w:rsidRDefault="0070437F" w:rsidP="0070437F">
      <w:pPr>
        <w:rPr>
          <w:iCs/>
        </w:rPr>
      </w:pPr>
      <w:r w:rsidRPr="0070437F">
        <w:rPr>
          <w:iCs/>
        </w:rPr>
        <w:t>Porovn</w:t>
      </w:r>
      <w:r>
        <w:rPr>
          <w:iCs/>
        </w:rPr>
        <w:t>al jsem</w:t>
      </w:r>
      <w:r w:rsidRPr="0070437F">
        <w:rPr>
          <w:iCs/>
        </w:rPr>
        <w:t xml:space="preserve"> rychlosti bez VPN a s VPN pomocí stránky </w:t>
      </w:r>
      <w:hyperlink r:id="rId18" w:history="1">
        <w:r w:rsidRPr="00FC1EDA">
          <w:rPr>
            <w:rStyle w:val="Hypertextovodkaz"/>
            <w:iCs/>
          </w:rPr>
          <w:t>http://www.speedtest.net/</w:t>
        </w:r>
      </w:hyperlink>
    </w:p>
    <w:p w14:paraId="5425D207" w14:textId="7CB4D40A" w:rsidR="0070437F" w:rsidRDefault="0022256A" w:rsidP="0070437F">
      <w:pPr>
        <w:keepNext/>
        <w:jc w:val="center"/>
      </w:pPr>
      <w:r>
        <w:rPr>
          <w:iCs/>
          <w:noProof/>
        </w:rPr>
        <w:drawing>
          <wp:inline distT="0" distB="0" distL="0" distR="0" wp14:anchorId="4971E418" wp14:editId="123E57A3">
            <wp:extent cx="3528060" cy="11582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7" r="3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68F3" w14:textId="26176892" w:rsidR="0070437F" w:rsidRDefault="0070437F" w:rsidP="0070437F">
      <w:pPr>
        <w:pStyle w:val="Titulek"/>
        <w:jc w:val="center"/>
        <w:rPr>
          <w:iCs/>
        </w:rPr>
      </w:pPr>
      <w:r>
        <w:t>Bez VPN</w:t>
      </w:r>
    </w:p>
    <w:p w14:paraId="48F95CC5" w14:textId="0C6EA29F" w:rsidR="0070437F" w:rsidRDefault="0022256A" w:rsidP="0070437F">
      <w:pPr>
        <w:keepNext/>
        <w:jc w:val="center"/>
      </w:pPr>
      <w:r>
        <w:rPr>
          <w:iCs/>
          <w:noProof/>
        </w:rPr>
        <w:drawing>
          <wp:inline distT="0" distB="0" distL="0" distR="0" wp14:anchorId="78F69EFD" wp14:editId="42929518">
            <wp:extent cx="3543300" cy="1143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6B4B" w14:textId="6B1365F4" w:rsidR="0070437F" w:rsidRPr="0070437F" w:rsidRDefault="0070437F" w:rsidP="0070437F">
      <w:pPr>
        <w:pStyle w:val="Titulek"/>
        <w:jc w:val="center"/>
        <w:rPr>
          <w:iCs/>
        </w:rPr>
      </w:pPr>
      <w:r>
        <w:t>S VPN</w:t>
      </w:r>
    </w:p>
    <w:p w14:paraId="581DEB18" w14:textId="623B3554" w:rsidR="0070437F" w:rsidRDefault="0070437F" w:rsidP="0070437F">
      <w:pPr>
        <w:numPr>
          <w:ilvl w:val="0"/>
          <w:numId w:val="2"/>
        </w:numPr>
        <w:rPr>
          <w:iCs/>
        </w:rPr>
      </w:pPr>
      <w:r>
        <w:rPr>
          <w:iCs/>
        </w:rPr>
        <w:br w:type="page"/>
      </w:r>
      <w:r>
        <w:rPr>
          <w:iCs/>
        </w:rPr>
        <w:lastRenderedPageBreak/>
        <w:t>Úkol</w:t>
      </w:r>
    </w:p>
    <w:p w14:paraId="4DE5BD8D" w14:textId="58D853FF" w:rsidR="0070437F" w:rsidRDefault="0070437F" w:rsidP="0070437F">
      <w:pPr>
        <w:rPr>
          <w:iCs/>
        </w:rPr>
      </w:pPr>
      <w:r w:rsidRPr="0070437F">
        <w:rPr>
          <w:iCs/>
        </w:rPr>
        <w:t xml:space="preserve">Pomocí příkazu PING </w:t>
      </w:r>
      <w:r>
        <w:rPr>
          <w:iCs/>
        </w:rPr>
        <w:t>jsem změřil</w:t>
      </w:r>
      <w:r w:rsidRPr="0070437F">
        <w:rPr>
          <w:iCs/>
        </w:rPr>
        <w:t xml:space="preserve"> rychlosti bez VPN a s VPN na </w:t>
      </w:r>
      <w:hyperlink r:id="rId21" w:history="1">
        <w:r w:rsidRPr="00FC1EDA">
          <w:rPr>
            <w:rStyle w:val="Hypertextovodkaz"/>
            <w:iCs/>
          </w:rPr>
          <w:t>www.tul.cz</w:t>
        </w:r>
      </w:hyperlink>
      <w:r w:rsidRPr="0070437F">
        <w:rPr>
          <w:iCs/>
        </w:rPr>
        <w:t xml:space="preserve">, </w:t>
      </w:r>
      <w:hyperlink r:id="rId22" w:history="1">
        <w:r w:rsidRPr="00FC1EDA">
          <w:rPr>
            <w:rStyle w:val="Hypertextovodkaz"/>
            <w:iCs/>
          </w:rPr>
          <w:t>www.seznam.cz</w:t>
        </w:r>
      </w:hyperlink>
      <w:r w:rsidRPr="0070437F">
        <w:rPr>
          <w:iCs/>
        </w:rPr>
        <w:t xml:space="preserve">, </w:t>
      </w:r>
      <w:hyperlink r:id="rId23" w:history="1">
        <w:r w:rsidRPr="00FC1EDA">
          <w:rPr>
            <w:rStyle w:val="Hypertextovodkaz"/>
            <w:iCs/>
          </w:rPr>
          <w:t>www.google.cz</w:t>
        </w:r>
      </w:hyperlink>
    </w:p>
    <w:p w14:paraId="20A2CDD4" w14:textId="0F927F0B" w:rsidR="0022256A" w:rsidRDefault="0022256A" w:rsidP="0022256A">
      <w:pPr>
        <w:keepNext/>
        <w:jc w:val="center"/>
      </w:pPr>
      <w:r>
        <w:rPr>
          <w:iCs/>
          <w:noProof/>
        </w:rPr>
        <w:drawing>
          <wp:inline distT="0" distB="0" distL="0" distR="0" wp14:anchorId="6981F038" wp14:editId="21247B14">
            <wp:extent cx="3154680" cy="350520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1CA5" w14:textId="1B64DB37" w:rsidR="0070437F" w:rsidRDefault="0022256A" w:rsidP="0022256A">
      <w:pPr>
        <w:pStyle w:val="Titulek"/>
        <w:jc w:val="center"/>
        <w:rPr>
          <w:iCs/>
        </w:rPr>
      </w:pPr>
      <w:r>
        <w:t>Bez VPN</w:t>
      </w:r>
    </w:p>
    <w:p w14:paraId="48A5650A" w14:textId="0C2699B8" w:rsidR="0022256A" w:rsidRDefault="0022256A" w:rsidP="0022256A">
      <w:pPr>
        <w:keepNext/>
        <w:jc w:val="center"/>
      </w:pPr>
      <w:r>
        <w:rPr>
          <w:iCs/>
          <w:noProof/>
        </w:rPr>
        <w:drawing>
          <wp:inline distT="0" distB="0" distL="0" distR="0" wp14:anchorId="2A552CDF" wp14:editId="06A53D20">
            <wp:extent cx="3215640" cy="3985260"/>
            <wp:effectExtent l="0" t="0" r="60960" b="1524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80322" dir="11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06B1944" w14:textId="3DE87F35" w:rsidR="0070437F" w:rsidRPr="0070437F" w:rsidRDefault="0022256A" w:rsidP="0022256A">
      <w:pPr>
        <w:pStyle w:val="Titulek"/>
        <w:jc w:val="center"/>
        <w:rPr>
          <w:iCs/>
        </w:rPr>
      </w:pPr>
      <w:r>
        <w:t>S VPN</w:t>
      </w:r>
    </w:p>
    <w:p w14:paraId="6B9D36A2" w14:textId="13A7D0F4" w:rsidR="0070437F" w:rsidRDefault="0070437F" w:rsidP="0070437F">
      <w:pPr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4F3BF640" w14:textId="3647FE0C" w:rsidR="0070437F" w:rsidRDefault="0070437F" w:rsidP="0070437F">
      <w:pPr>
        <w:rPr>
          <w:iCs/>
        </w:rPr>
      </w:pPr>
      <w:r w:rsidRPr="0070437F">
        <w:rPr>
          <w:iCs/>
        </w:rPr>
        <w:t xml:space="preserve">Pomocí příkazu TRACERT porovnejte směrování bez VPN a s VPN na servery </w:t>
      </w:r>
      <w:hyperlink r:id="rId26" w:history="1">
        <w:r w:rsidRPr="00FC1EDA">
          <w:rPr>
            <w:rStyle w:val="Hypertextovodkaz"/>
            <w:iCs/>
          </w:rPr>
          <w:t>www.tul.cz</w:t>
        </w:r>
      </w:hyperlink>
      <w:r w:rsidRPr="0070437F">
        <w:rPr>
          <w:iCs/>
        </w:rPr>
        <w:t xml:space="preserve">, </w:t>
      </w:r>
      <w:hyperlink r:id="rId27" w:history="1">
        <w:r w:rsidRPr="00FC1EDA">
          <w:rPr>
            <w:rStyle w:val="Hypertextovodkaz"/>
            <w:iCs/>
          </w:rPr>
          <w:t>www.seznam.cz</w:t>
        </w:r>
      </w:hyperlink>
      <w:r w:rsidRPr="0070437F">
        <w:rPr>
          <w:iCs/>
        </w:rPr>
        <w:t xml:space="preserve">, </w:t>
      </w:r>
      <w:hyperlink r:id="rId28" w:history="1">
        <w:r w:rsidRPr="00FC1EDA">
          <w:rPr>
            <w:rStyle w:val="Hypertextovodkaz"/>
            <w:iCs/>
          </w:rPr>
          <w:t>www.google.cz</w:t>
        </w:r>
      </w:hyperlink>
    </w:p>
    <w:p w14:paraId="76E1963A" w14:textId="24D24195" w:rsidR="0022256A" w:rsidRDefault="0022256A" w:rsidP="0022256A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26F27" wp14:editId="6DD523FB">
            <wp:simplePos x="0" y="0"/>
            <wp:positionH relativeFrom="column">
              <wp:posOffset>3067050</wp:posOffset>
            </wp:positionH>
            <wp:positionV relativeFrom="paragraph">
              <wp:posOffset>136525</wp:posOffset>
            </wp:positionV>
            <wp:extent cx="3261360" cy="359664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</w:rPr>
        <w:drawing>
          <wp:inline distT="0" distB="0" distL="0" distR="0" wp14:anchorId="420CB6F4" wp14:editId="79E9C165">
            <wp:extent cx="2727960" cy="40386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FAD3" w14:textId="66B6C2CA" w:rsidR="0022256A" w:rsidRPr="0070437F" w:rsidRDefault="0022256A" w:rsidP="0022256A">
      <w:pPr>
        <w:pStyle w:val="Titulek"/>
        <w:rPr>
          <w:iCs/>
        </w:rPr>
      </w:pPr>
      <w:r>
        <w:t xml:space="preserve">                                      Bez VPN                                                                                                      </w:t>
      </w:r>
      <w:r>
        <w:t>S VPN</w:t>
      </w:r>
    </w:p>
    <w:p w14:paraId="1952909C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250A46DD" w14:textId="0625A51C" w:rsidR="001A088D" w:rsidRPr="001A088D" w:rsidRDefault="001A088D" w:rsidP="001A088D">
      <w:r>
        <w:t xml:space="preserve">Po úspěšném zprovoznění připojení pomocí VPN podle návodu na adrese </w:t>
      </w:r>
      <w:hyperlink r:id="rId31" w:history="1">
        <w:r w:rsidRPr="00FC1EDA">
          <w:rPr>
            <w:rStyle w:val="Hypertextovodkaz"/>
          </w:rPr>
          <w:t>https://liane.tul.cz/cz/vpn/navod_vpn</w:t>
        </w:r>
      </w:hyperlink>
      <w:r>
        <w:t xml:space="preserve"> </w:t>
      </w:r>
      <w:r>
        <w:t>ve variantě TUL jsme provedli několik testů pro porovnání rychlostí a směrování před a po připojení k VPN.</w:t>
      </w:r>
      <w:r>
        <w:t xml:space="preserve"> </w:t>
      </w:r>
      <w:r>
        <w:t>Nejprve jsme zjistili svoji IP adresu před připojením k VPN a poté znovu po připojení. Adresa před připojením neměla hodnoty 147.230.x.x, jak bylo požadováno.</w:t>
      </w:r>
      <w:r>
        <w:t xml:space="preserve"> </w:t>
      </w:r>
      <w:r>
        <w:t xml:space="preserve">Dále jsme porovnali rychlosti internetového připojení pomocí stránky </w:t>
      </w:r>
      <w:hyperlink r:id="rId32" w:history="1">
        <w:r w:rsidRPr="00FC1EDA">
          <w:rPr>
            <w:rStyle w:val="Hypertextovodkaz"/>
          </w:rPr>
          <w:t>http://www.speedtest.net/</w:t>
        </w:r>
      </w:hyperlink>
      <w:r>
        <w:t xml:space="preserve"> </w:t>
      </w:r>
      <w:r>
        <w:t>bez VPN a s VPN, abychom zjistili případný vliv VPN na rychlost.</w:t>
      </w:r>
      <w:r>
        <w:t xml:space="preserve"> </w:t>
      </w:r>
      <w:r>
        <w:t xml:space="preserve">Pomocí příkazu PING jsme změřili rychlosti bez VPN a s VPN na servery </w:t>
      </w:r>
      <w:hyperlink r:id="rId33" w:history="1">
        <w:r w:rsidRPr="00FC1EDA">
          <w:rPr>
            <w:rStyle w:val="Hypertextovodkaz"/>
          </w:rPr>
          <w:t>www.tul.cz</w:t>
        </w:r>
      </w:hyperlink>
      <w:r>
        <w:t xml:space="preserve">, </w:t>
      </w:r>
      <w:hyperlink r:id="rId34" w:history="1">
        <w:r w:rsidRPr="00FC1EDA">
          <w:rPr>
            <w:rStyle w:val="Hypertextovodkaz"/>
          </w:rPr>
          <w:t>www.seznam.cz</w:t>
        </w:r>
      </w:hyperlink>
      <w:r>
        <w:t xml:space="preserve"> </w:t>
      </w:r>
      <w:r>
        <w:t xml:space="preserve">a </w:t>
      </w:r>
      <w:hyperlink r:id="rId35" w:history="1">
        <w:r w:rsidRPr="00FC1EDA">
          <w:rPr>
            <w:rStyle w:val="Hypertextovodkaz"/>
          </w:rPr>
          <w:t>www.google.cz</w:t>
        </w:r>
      </w:hyperlink>
      <w:r>
        <w:t>, abychom zjistili případné změny odezvy.</w:t>
      </w:r>
      <w:r>
        <w:t xml:space="preserve"> </w:t>
      </w:r>
      <w:r>
        <w:t xml:space="preserve">Nakonec jsme pomocí příkazu TRACERT porovnali směrování bez VPN a s VPN na servery </w:t>
      </w:r>
      <w:hyperlink r:id="rId36" w:history="1">
        <w:r w:rsidRPr="00FC1EDA">
          <w:rPr>
            <w:rStyle w:val="Hypertextovodkaz"/>
          </w:rPr>
          <w:t>www.tul.c</w:t>
        </w:r>
        <w:r w:rsidRPr="00FC1EDA">
          <w:rPr>
            <w:rStyle w:val="Hypertextovodkaz"/>
          </w:rPr>
          <w:t>z</w:t>
        </w:r>
      </w:hyperlink>
      <w:r>
        <w:t xml:space="preserve">, </w:t>
      </w:r>
      <w:hyperlink r:id="rId37" w:history="1">
        <w:r w:rsidRPr="00FC1EDA">
          <w:rPr>
            <w:rStyle w:val="Hypertextovodkaz"/>
          </w:rPr>
          <w:t>www.seznam.cz</w:t>
        </w:r>
      </w:hyperlink>
      <w:r>
        <w:t xml:space="preserve"> </w:t>
      </w:r>
      <w:r>
        <w:t xml:space="preserve">a </w:t>
      </w:r>
      <w:hyperlink r:id="rId38" w:history="1">
        <w:r w:rsidRPr="00FC1EDA">
          <w:rPr>
            <w:rStyle w:val="Hypertextovodkaz"/>
          </w:rPr>
          <w:t>www.google.cz</w:t>
        </w:r>
      </w:hyperlink>
      <w:r>
        <w:t>, abychom zjistili, zda VPN ovlivnila směrování na síti.</w:t>
      </w:r>
    </w:p>
    <w:sectPr w:rsidR="001A088D" w:rsidRPr="001A088D" w:rsidSect="00A21B0C">
      <w:headerReference w:type="default" r:id="rId39"/>
      <w:footerReference w:type="default" r:id="rId40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6F92" w14:textId="77777777" w:rsidR="00946743" w:rsidRPr="00D91740" w:rsidRDefault="00946743" w:rsidP="00D91740">
      <w:r>
        <w:separator/>
      </w:r>
    </w:p>
  </w:endnote>
  <w:endnote w:type="continuationSeparator" w:id="0">
    <w:p w14:paraId="7C3C83E3" w14:textId="77777777" w:rsidR="00946743" w:rsidRPr="00D91740" w:rsidRDefault="00946743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0EC8" w14:textId="042D3942" w:rsidR="00A21B0C" w:rsidRDefault="0022256A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080AA" wp14:editId="7E1EF1BF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970593836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0C65EB32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821CF" w14:textId="77777777" w:rsidR="00946743" w:rsidRPr="00D91740" w:rsidRDefault="00946743" w:rsidP="00D91740">
      <w:r>
        <w:separator/>
      </w:r>
    </w:p>
  </w:footnote>
  <w:footnote w:type="continuationSeparator" w:id="0">
    <w:p w14:paraId="5D775842" w14:textId="77777777" w:rsidR="00946743" w:rsidRPr="00D91740" w:rsidRDefault="00946743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D1DF" w14:textId="59142BDB" w:rsidR="00F47BDF" w:rsidRPr="00D91740" w:rsidRDefault="0022256A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D364561" wp14:editId="1CB4A46A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405196588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D6B41"/>
    <w:multiLevelType w:val="hybridMultilevel"/>
    <w:tmpl w:val="BC0E0C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336A2"/>
    <w:multiLevelType w:val="multilevel"/>
    <w:tmpl w:val="5448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E4300"/>
    <w:multiLevelType w:val="hybridMultilevel"/>
    <w:tmpl w:val="204C71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88478">
    <w:abstractNumId w:val="1"/>
  </w:num>
  <w:num w:numId="2" w16cid:durableId="1523860832">
    <w:abstractNumId w:val="0"/>
  </w:num>
  <w:num w:numId="3" w16cid:durableId="74006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7F"/>
    <w:rsid w:val="00016D7E"/>
    <w:rsid w:val="0002342B"/>
    <w:rsid w:val="000306B7"/>
    <w:rsid w:val="00037E8B"/>
    <w:rsid w:val="000C73BA"/>
    <w:rsid w:val="000F1B08"/>
    <w:rsid w:val="001472E5"/>
    <w:rsid w:val="001903D8"/>
    <w:rsid w:val="00197647"/>
    <w:rsid w:val="001A088D"/>
    <w:rsid w:val="001A21D5"/>
    <w:rsid w:val="001A5FEB"/>
    <w:rsid w:val="001D0688"/>
    <w:rsid w:val="001E574E"/>
    <w:rsid w:val="0022256A"/>
    <w:rsid w:val="002C3F82"/>
    <w:rsid w:val="002F2D27"/>
    <w:rsid w:val="0030422E"/>
    <w:rsid w:val="0031128F"/>
    <w:rsid w:val="003534CF"/>
    <w:rsid w:val="00372720"/>
    <w:rsid w:val="003855A8"/>
    <w:rsid w:val="00392572"/>
    <w:rsid w:val="003C2732"/>
    <w:rsid w:val="003D4251"/>
    <w:rsid w:val="003E23D0"/>
    <w:rsid w:val="003F5C1D"/>
    <w:rsid w:val="0041455E"/>
    <w:rsid w:val="00415EDC"/>
    <w:rsid w:val="0047294E"/>
    <w:rsid w:val="00491A98"/>
    <w:rsid w:val="004D2CEC"/>
    <w:rsid w:val="004F2057"/>
    <w:rsid w:val="0054513A"/>
    <w:rsid w:val="00547F33"/>
    <w:rsid w:val="00581D47"/>
    <w:rsid w:val="005C195F"/>
    <w:rsid w:val="0062547B"/>
    <w:rsid w:val="00635E47"/>
    <w:rsid w:val="00675BF1"/>
    <w:rsid w:val="00682258"/>
    <w:rsid w:val="006A2B2E"/>
    <w:rsid w:val="006B099C"/>
    <w:rsid w:val="006B2306"/>
    <w:rsid w:val="006C1248"/>
    <w:rsid w:val="006C49EC"/>
    <w:rsid w:val="0070437F"/>
    <w:rsid w:val="00727D1E"/>
    <w:rsid w:val="007E1B00"/>
    <w:rsid w:val="007E3086"/>
    <w:rsid w:val="007F55A7"/>
    <w:rsid w:val="00800370"/>
    <w:rsid w:val="00830E69"/>
    <w:rsid w:val="008A71A9"/>
    <w:rsid w:val="008C0752"/>
    <w:rsid w:val="008C7C74"/>
    <w:rsid w:val="009061DC"/>
    <w:rsid w:val="0093268F"/>
    <w:rsid w:val="009338CB"/>
    <w:rsid w:val="00935579"/>
    <w:rsid w:val="00940BBE"/>
    <w:rsid w:val="00946743"/>
    <w:rsid w:val="009562F4"/>
    <w:rsid w:val="00971378"/>
    <w:rsid w:val="00991063"/>
    <w:rsid w:val="009B3FFE"/>
    <w:rsid w:val="009B6FDE"/>
    <w:rsid w:val="009C3F89"/>
    <w:rsid w:val="009D4786"/>
    <w:rsid w:val="009E5571"/>
    <w:rsid w:val="00A1575D"/>
    <w:rsid w:val="00A168E4"/>
    <w:rsid w:val="00A21B0C"/>
    <w:rsid w:val="00A23081"/>
    <w:rsid w:val="00A51007"/>
    <w:rsid w:val="00A83757"/>
    <w:rsid w:val="00AC2A02"/>
    <w:rsid w:val="00AC6790"/>
    <w:rsid w:val="00B11F36"/>
    <w:rsid w:val="00B22B3F"/>
    <w:rsid w:val="00B2558D"/>
    <w:rsid w:val="00B65538"/>
    <w:rsid w:val="00B82B57"/>
    <w:rsid w:val="00B94D65"/>
    <w:rsid w:val="00BE4CE5"/>
    <w:rsid w:val="00BF37E6"/>
    <w:rsid w:val="00CB15E8"/>
    <w:rsid w:val="00CB430D"/>
    <w:rsid w:val="00D21B0B"/>
    <w:rsid w:val="00D91740"/>
    <w:rsid w:val="00DF3F1D"/>
    <w:rsid w:val="00E0357F"/>
    <w:rsid w:val="00E63C1E"/>
    <w:rsid w:val="00EB40DD"/>
    <w:rsid w:val="00EC0537"/>
    <w:rsid w:val="00F06EA0"/>
    <w:rsid w:val="00F120AD"/>
    <w:rsid w:val="00F15FF1"/>
    <w:rsid w:val="00F21D13"/>
    <w:rsid w:val="00F47BDF"/>
    <w:rsid w:val="00FB2A8C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3F2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70437F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70437F"/>
    <w:pPr>
      <w:ind w:left="708"/>
    </w:pPr>
  </w:style>
  <w:style w:type="paragraph" w:styleId="Titulek">
    <w:name w:val="caption"/>
    <w:basedOn w:val="Normln"/>
    <w:next w:val="Normln"/>
    <w:uiPriority w:val="35"/>
    <w:unhideWhenUsed/>
    <w:qFormat/>
    <w:rsid w:val="0070437F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04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l.cz/" TargetMode="External"/><Relationship Id="rId18" Type="http://schemas.openxmlformats.org/officeDocument/2006/relationships/hyperlink" Target="http://www.speedtest.net/" TargetMode="External"/><Relationship Id="rId26" Type="http://schemas.openxmlformats.org/officeDocument/2006/relationships/hyperlink" Target="http://www.tul.cz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tul.cz" TargetMode="External"/><Relationship Id="rId34" Type="http://schemas.openxmlformats.org/officeDocument/2006/relationships/hyperlink" Target="http://www.seznam.cz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znam.cz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www.speedtest.net/" TargetMode="External"/><Relationship Id="rId37" Type="http://schemas.openxmlformats.org/officeDocument/2006/relationships/hyperlink" Target="http://www.seznam.cz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cz/" TargetMode="External"/><Relationship Id="rId23" Type="http://schemas.openxmlformats.org/officeDocument/2006/relationships/hyperlink" Target="http://www.google.cz" TargetMode="External"/><Relationship Id="rId28" Type="http://schemas.openxmlformats.org/officeDocument/2006/relationships/hyperlink" Target="http://www.google.cz" TargetMode="External"/><Relationship Id="rId36" Type="http://schemas.openxmlformats.org/officeDocument/2006/relationships/hyperlink" Target="http://www.tul.cz" TargetMode="External"/><Relationship Id="rId10" Type="http://schemas.openxmlformats.org/officeDocument/2006/relationships/hyperlink" Target="http://www.tul.cz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liane.tul.cz/cz/vpn/navod_vp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eedtest.net/" TargetMode="External"/><Relationship Id="rId14" Type="http://schemas.openxmlformats.org/officeDocument/2006/relationships/hyperlink" Target="http://www.seznam.cz/" TargetMode="External"/><Relationship Id="rId22" Type="http://schemas.openxmlformats.org/officeDocument/2006/relationships/hyperlink" Target="http://www.seznam.cz" TargetMode="External"/><Relationship Id="rId27" Type="http://schemas.openxmlformats.org/officeDocument/2006/relationships/hyperlink" Target="http://www.seznam.cz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www.google.cz" TargetMode="External"/><Relationship Id="rId8" Type="http://schemas.openxmlformats.org/officeDocument/2006/relationships/hyperlink" Target="https://liane.tul.cz/cz/vpn/navod_vp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google.cz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://www.tul.cz" TargetMode="External"/><Relationship Id="rId38" Type="http://schemas.openxmlformats.org/officeDocument/2006/relationships/hyperlink" Target="http://www.google.cz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esktop\&#353;kola\S&#237;t&#283;\Uloha9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6</Pages>
  <Words>430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2024-05-13T12:26:00Z</dcterms:created>
  <dcterms:modified xsi:type="dcterms:W3CDTF">2024-05-13T12:46:00Z</dcterms:modified>
</cp:coreProperties>
</file>