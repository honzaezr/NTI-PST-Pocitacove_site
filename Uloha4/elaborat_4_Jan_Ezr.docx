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58125" w14:textId="77777777" w:rsidR="00F21D13" w:rsidRDefault="00971378" w:rsidP="00971378">
      <w:pPr>
        <w:pStyle w:val="Nadpis1"/>
        <w:rPr>
          <w:lang w:val="cs-CZ"/>
        </w:rPr>
      </w:pPr>
      <w:r>
        <w:t>Název úlohy</w:t>
      </w:r>
    </w:p>
    <w:p w14:paraId="5F285157" w14:textId="3DF99B67" w:rsidR="00971378" w:rsidRDefault="00971378" w:rsidP="00971378">
      <w:pPr>
        <w:rPr>
          <w:lang w:eastAsia="x-none"/>
        </w:rPr>
      </w:pPr>
      <w:r>
        <w:rPr>
          <w:lang w:eastAsia="x-none"/>
        </w:rPr>
        <w:t>Datum zpracování:</w:t>
      </w:r>
      <w:r w:rsidR="00A30EB8">
        <w:rPr>
          <w:lang w:eastAsia="x-none"/>
        </w:rPr>
        <w:t xml:space="preserve"> 4.4.2024</w:t>
      </w:r>
    </w:p>
    <w:p w14:paraId="28C55BD6" w14:textId="0307FAAA" w:rsidR="00971378" w:rsidRDefault="00971378" w:rsidP="00971378">
      <w:pPr>
        <w:rPr>
          <w:lang w:eastAsia="x-none"/>
        </w:rPr>
      </w:pPr>
      <w:r>
        <w:rPr>
          <w:lang w:eastAsia="x-none"/>
        </w:rPr>
        <w:t>Zpracovali:</w:t>
      </w:r>
      <w:r w:rsidR="00A30EB8">
        <w:rPr>
          <w:lang w:eastAsia="x-none"/>
        </w:rPr>
        <w:t xml:space="preserve"> Jan Ezr</w:t>
      </w:r>
    </w:p>
    <w:p w14:paraId="3660E36E" w14:textId="77777777" w:rsidR="00971378" w:rsidRDefault="00971378" w:rsidP="00971378">
      <w:pPr>
        <w:rPr>
          <w:lang w:eastAsia="x-none"/>
        </w:rPr>
      </w:pPr>
    </w:p>
    <w:p w14:paraId="3E01BFC3" w14:textId="77777777" w:rsidR="00971378" w:rsidRDefault="00971378" w:rsidP="00971378">
      <w:pPr>
        <w:rPr>
          <w:lang w:eastAsia="x-none"/>
        </w:rPr>
      </w:pPr>
    </w:p>
    <w:p w14:paraId="64267CA5" w14:textId="77777777" w:rsidR="00971378" w:rsidRDefault="00971378" w:rsidP="00971378">
      <w:pPr>
        <w:pStyle w:val="Nadpis2"/>
      </w:pPr>
      <w:r>
        <w:br w:type="page"/>
      </w:r>
      <w:r>
        <w:lastRenderedPageBreak/>
        <w:t>Zadání</w:t>
      </w:r>
    </w:p>
    <w:p w14:paraId="66C11529" w14:textId="77777777" w:rsidR="00A30EB8" w:rsidRPr="00A30EB8" w:rsidRDefault="00A30EB8" w:rsidP="00A30EB8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</w:pPr>
      <w:r w:rsidRPr="00A30EB8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Vytvořte uživatele pro jména Aleš Buda, Břetislav Cirkl a Cecílie Dubová. </w:t>
      </w:r>
    </w:p>
    <w:p w14:paraId="1855A235" w14:textId="77777777" w:rsidR="00A30EB8" w:rsidRPr="00A30EB8" w:rsidRDefault="00A30EB8" w:rsidP="00A30EB8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</w:pPr>
      <w:r w:rsidRPr="00A30EB8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Zvolte uživatelská jména vytvořte shodná s nomenklaturou TUL (</w:t>
      </w:r>
      <w:proofErr w:type="spellStart"/>
      <w:r w:rsidRPr="00A30EB8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jmeno.prijmeni</w:t>
      </w:r>
      <w:proofErr w:type="spellEnd"/>
      <w:r w:rsidRPr="00A30EB8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). Všichni budou ve skupině "</w:t>
      </w:r>
      <w:proofErr w:type="spellStart"/>
      <w:r w:rsidRPr="00A30EB8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uzivatele</w:t>
      </w:r>
      <w:proofErr w:type="spellEnd"/>
      <w:r w:rsidRPr="00A30EB8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".</w:t>
      </w:r>
    </w:p>
    <w:p w14:paraId="283C9CB4" w14:textId="77777777" w:rsidR="00A30EB8" w:rsidRPr="00A30EB8" w:rsidRDefault="00A30EB8" w:rsidP="00A30EB8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</w:pPr>
      <w:r w:rsidRPr="00A30EB8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Upravte soubor </w:t>
      </w:r>
      <w:proofErr w:type="spellStart"/>
      <w:r w:rsidRPr="00A30EB8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cs-CZ"/>
        </w:rPr>
        <w:t>sudoers</w:t>
      </w:r>
      <w:proofErr w:type="spellEnd"/>
      <w:r w:rsidRPr="00A30EB8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 aby splňoval následující požadavky:</w:t>
      </w:r>
    </w:p>
    <w:p w14:paraId="385469E0" w14:textId="77777777" w:rsidR="00A30EB8" w:rsidRPr="00A30EB8" w:rsidRDefault="00A30EB8" w:rsidP="00A30EB8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</w:pPr>
      <w:r w:rsidRPr="00A30EB8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 xml:space="preserve">Uživatelům </w:t>
      </w:r>
      <w:proofErr w:type="spellStart"/>
      <w:r w:rsidRPr="00A30EB8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ales.buda</w:t>
      </w:r>
      <w:proofErr w:type="spellEnd"/>
      <w:r w:rsidRPr="00A30EB8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 xml:space="preserve"> a </w:t>
      </w:r>
      <w:proofErr w:type="spellStart"/>
      <w:r w:rsidRPr="00A30EB8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cecilie.dubova</w:t>
      </w:r>
      <w:proofErr w:type="spellEnd"/>
      <w:r w:rsidRPr="00A30EB8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 xml:space="preserve"> vytvořte alias (</w:t>
      </w:r>
      <w:proofErr w:type="spellStart"/>
      <w:r w:rsidRPr="00A30EB8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User_Alias</w:t>
      </w:r>
      <w:proofErr w:type="spellEnd"/>
      <w:r w:rsidRPr="00A30EB8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) </w:t>
      </w:r>
      <w:proofErr w:type="spellStart"/>
      <w:r w:rsidRPr="00A30EB8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cs-CZ"/>
        </w:rPr>
        <w:t>updaters</w:t>
      </w:r>
      <w:proofErr w:type="spellEnd"/>
      <w:r w:rsidRPr="00A30EB8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.</w:t>
      </w:r>
    </w:p>
    <w:p w14:paraId="196E90F7" w14:textId="77777777" w:rsidR="00A30EB8" w:rsidRPr="00A30EB8" w:rsidRDefault="00A30EB8" w:rsidP="00A30EB8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</w:pPr>
      <w:proofErr w:type="spellStart"/>
      <w:r w:rsidRPr="00A30EB8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Užitvatelům</w:t>
      </w:r>
      <w:proofErr w:type="spellEnd"/>
      <w:r w:rsidRPr="00A30EB8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 xml:space="preserve"> </w:t>
      </w:r>
      <w:proofErr w:type="spellStart"/>
      <w:r w:rsidRPr="00A30EB8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bretislav.cirkl</w:t>
      </w:r>
      <w:proofErr w:type="spellEnd"/>
      <w:r w:rsidRPr="00A30EB8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 xml:space="preserve"> a </w:t>
      </w:r>
      <w:proofErr w:type="spellStart"/>
      <w:r w:rsidRPr="00A30EB8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cecilie.dubova</w:t>
      </w:r>
      <w:proofErr w:type="spellEnd"/>
      <w:r w:rsidRPr="00A30EB8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 xml:space="preserve"> vytvořte alias </w:t>
      </w:r>
      <w:proofErr w:type="spellStart"/>
      <w:r w:rsidRPr="00A30EB8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cs-CZ"/>
        </w:rPr>
        <w:t>killers</w:t>
      </w:r>
      <w:proofErr w:type="spellEnd"/>
      <w:r w:rsidRPr="00A30EB8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.</w:t>
      </w:r>
    </w:p>
    <w:p w14:paraId="41BC1E5C" w14:textId="77777777" w:rsidR="00A30EB8" w:rsidRPr="00A30EB8" w:rsidRDefault="00A30EB8" w:rsidP="00A30EB8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</w:pPr>
      <w:proofErr w:type="spellStart"/>
      <w:r w:rsidRPr="00A30EB8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Aliasu</w:t>
      </w:r>
      <w:proofErr w:type="spellEnd"/>
      <w:r w:rsidRPr="00A30EB8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 </w:t>
      </w:r>
      <w:proofErr w:type="spellStart"/>
      <w:r w:rsidRPr="00A30EB8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cs-CZ"/>
        </w:rPr>
        <w:t>updaters</w:t>
      </w:r>
      <w:proofErr w:type="spellEnd"/>
      <w:r w:rsidRPr="00A30EB8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cs-CZ"/>
        </w:rPr>
        <w:t> </w:t>
      </w:r>
      <w:r w:rsidRPr="00A30EB8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povolte spouštět nástroj pro aktualizaci systému bez nutnosti zadávání hesla.</w:t>
      </w:r>
    </w:p>
    <w:p w14:paraId="68E585F6" w14:textId="77777777" w:rsidR="00A30EB8" w:rsidRPr="00A30EB8" w:rsidRDefault="00A30EB8" w:rsidP="00A30EB8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</w:pPr>
      <w:proofErr w:type="spellStart"/>
      <w:r w:rsidRPr="00A30EB8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Aliasu</w:t>
      </w:r>
      <w:proofErr w:type="spellEnd"/>
      <w:r w:rsidRPr="00A30EB8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 </w:t>
      </w:r>
      <w:proofErr w:type="spellStart"/>
      <w:r w:rsidRPr="00A30EB8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cs-CZ"/>
        </w:rPr>
        <w:t>killers</w:t>
      </w:r>
      <w:proofErr w:type="spellEnd"/>
      <w:r w:rsidRPr="00A30EB8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 povolte spouštět nástroj </w:t>
      </w:r>
      <w:proofErr w:type="spellStart"/>
      <w:r w:rsidRPr="00A30EB8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cs-CZ"/>
        </w:rPr>
        <w:t>kill</w:t>
      </w:r>
      <w:proofErr w:type="spellEnd"/>
      <w:r w:rsidRPr="00A30EB8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 s omezením na procesy vlastněné členy skupiny a nutností zadat heslo.</w:t>
      </w:r>
    </w:p>
    <w:p w14:paraId="485126B4" w14:textId="77777777" w:rsidR="00A30EB8" w:rsidRPr="00A30EB8" w:rsidRDefault="00A30EB8" w:rsidP="00A30EB8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</w:pPr>
      <w:r w:rsidRPr="00A30EB8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Pomocí příkazu </w:t>
      </w:r>
      <w:proofErr w:type="spellStart"/>
      <w:r w:rsidRPr="00A30EB8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cs-CZ"/>
        </w:rPr>
        <w:t>sudo</w:t>
      </w:r>
      <w:proofErr w:type="spellEnd"/>
      <w:r w:rsidRPr="00A30EB8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 vypište přidělená privilegia pro jednotlivé uživatele. </w:t>
      </w:r>
    </w:p>
    <w:p w14:paraId="6C46964A" w14:textId="77777777" w:rsidR="00A30EB8" w:rsidRPr="00A30EB8" w:rsidRDefault="00A30EB8" w:rsidP="00A30EB8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</w:pPr>
      <w:r w:rsidRPr="00A30EB8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Relevantní část souboru </w:t>
      </w:r>
      <w:proofErr w:type="spellStart"/>
      <w:r w:rsidRPr="00A30EB8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cs-CZ"/>
        </w:rPr>
        <w:t>sudoers</w:t>
      </w:r>
      <w:proofErr w:type="spellEnd"/>
      <w:r w:rsidRPr="00A30EB8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 zkopírujte do elaborátu.</w:t>
      </w:r>
    </w:p>
    <w:p w14:paraId="1F4EE053" w14:textId="77777777" w:rsidR="00971378" w:rsidRDefault="00971378" w:rsidP="00971378">
      <w:pPr>
        <w:pStyle w:val="Nadpis2"/>
      </w:pPr>
      <w:r>
        <w:br w:type="page"/>
      </w:r>
      <w:r>
        <w:lastRenderedPageBreak/>
        <w:t>Postup</w:t>
      </w:r>
    </w:p>
    <w:p w14:paraId="7C77D0E2" w14:textId="53F7604F" w:rsidR="008B49AE" w:rsidRDefault="008B49AE" w:rsidP="001A380A">
      <w:pPr>
        <w:pStyle w:val="Nadpis2"/>
        <w:numPr>
          <w:ilvl w:val="0"/>
          <w:numId w:val="2"/>
        </w:numPr>
      </w:pPr>
      <w:r>
        <w:t>Úkol</w:t>
      </w:r>
    </w:p>
    <w:p w14:paraId="196656AA" w14:textId="45891D9F" w:rsidR="008B49AE" w:rsidRPr="008B49AE" w:rsidRDefault="008B49AE" w:rsidP="008B49AE">
      <w:pPr>
        <w:rPr>
          <w:iCs/>
        </w:rPr>
      </w:pPr>
      <w:r>
        <w:rPr>
          <w:iCs/>
        </w:rPr>
        <w:t xml:space="preserve">Pomocí </w:t>
      </w:r>
      <w:proofErr w:type="spellStart"/>
      <w:r>
        <w:rPr>
          <w:i/>
        </w:rPr>
        <w:t>adduser</w:t>
      </w:r>
      <w:proofErr w:type="spellEnd"/>
      <w:r>
        <w:rPr>
          <w:i/>
        </w:rPr>
        <w:t xml:space="preserve"> –</w:t>
      </w:r>
      <w:proofErr w:type="spellStart"/>
      <w:r>
        <w:rPr>
          <w:i/>
        </w:rPr>
        <w:t>force-badname</w:t>
      </w:r>
      <w:proofErr w:type="spellEnd"/>
      <w:r>
        <w:rPr>
          <w:i/>
        </w:rPr>
        <w:t xml:space="preserve"> </w:t>
      </w:r>
      <w:r>
        <w:rPr>
          <w:iCs/>
        </w:rPr>
        <w:t>jsem vytvořil jednotlivé uživatele.</w:t>
      </w:r>
    </w:p>
    <w:p w14:paraId="30FB28A1" w14:textId="03A87367" w:rsidR="008B49AE" w:rsidRDefault="008B49AE" w:rsidP="008B49AE">
      <w:pPr>
        <w:jc w:val="center"/>
        <w:rPr>
          <w:iCs/>
        </w:rPr>
      </w:pPr>
      <w:r>
        <w:rPr>
          <w:i/>
          <w:noProof/>
        </w:rPr>
        <w:drawing>
          <wp:inline distT="0" distB="0" distL="0" distR="0" wp14:anchorId="705FDBF4" wp14:editId="28861FEB">
            <wp:extent cx="4549140" cy="7406640"/>
            <wp:effectExtent l="0" t="0" r="3810" b="3810"/>
            <wp:docPr id="165192908" name="Obrázek 1" descr="Obsah obrázku text, snímek obrazovky, menu, doku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2908" name="Obrázek 1" descr="Obsah obrázku text, snímek obrazovky, menu, dokumen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740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4E1E1" w14:textId="77777777" w:rsidR="008B49AE" w:rsidRPr="008B49AE" w:rsidRDefault="008B49AE" w:rsidP="008B49AE">
      <w:pPr>
        <w:jc w:val="center"/>
        <w:rPr>
          <w:iCs/>
        </w:rPr>
      </w:pPr>
    </w:p>
    <w:p w14:paraId="4FBAC89E" w14:textId="5EDA4D6A" w:rsidR="008B49AE" w:rsidRDefault="008B49AE" w:rsidP="001A380A">
      <w:pPr>
        <w:pStyle w:val="Nadpis2"/>
        <w:numPr>
          <w:ilvl w:val="0"/>
          <w:numId w:val="2"/>
        </w:numPr>
      </w:pPr>
      <w:r>
        <w:lastRenderedPageBreak/>
        <w:t>Úkol</w:t>
      </w:r>
    </w:p>
    <w:p w14:paraId="5F4D4D29" w14:textId="7F268BEB" w:rsidR="008B49AE" w:rsidRDefault="00A702DB" w:rsidP="008B49AE">
      <w:pPr>
        <w:rPr>
          <w:iCs/>
        </w:rPr>
      </w:pPr>
      <w:r>
        <w:rPr>
          <w:iCs/>
        </w:rPr>
        <w:t>Vytvořené uživatele jsem přesunul do skupiny “</w:t>
      </w:r>
      <w:proofErr w:type="spellStart"/>
      <w:r>
        <w:rPr>
          <w:iCs/>
        </w:rPr>
        <w:t>uzivatele</w:t>
      </w:r>
      <w:proofErr w:type="spellEnd"/>
      <w:r>
        <w:rPr>
          <w:iCs/>
        </w:rPr>
        <w:t>“.</w:t>
      </w:r>
    </w:p>
    <w:p w14:paraId="583DB15E" w14:textId="04FC47A5" w:rsidR="008B49AE" w:rsidRPr="008B49AE" w:rsidRDefault="00A702DB" w:rsidP="00A702DB">
      <w:pPr>
        <w:jc w:val="center"/>
        <w:rPr>
          <w:iCs/>
        </w:rPr>
      </w:pPr>
      <w:r>
        <w:rPr>
          <w:iCs/>
          <w:noProof/>
        </w:rPr>
        <w:drawing>
          <wp:inline distT="0" distB="0" distL="0" distR="0" wp14:anchorId="6B7208F3" wp14:editId="4158C14C">
            <wp:extent cx="3710940" cy="2065020"/>
            <wp:effectExtent l="0" t="0" r="3810" b="0"/>
            <wp:docPr id="1102201686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52A4C" w14:textId="20C8FAFB" w:rsidR="008B49AE" w:rsidRDefault="008B49AE" w:rsidP="001A380A">
      <w:pPr>
        <w:pStyle w:val="Nadpis2"/>
        <w:numPr>
          <w:ilvl w:val="0"/>
          <w:numId w:val="2"/>
        </w:numPr>
      </w:pPr>
      <w:r>
        <w:t>Úkol</w:t>
      </w:r>
    </w:p>
    <w:p w14:paraId="3BDFFF5F" w14:textId="0E4872B0" w:rsidR="00A32A4D" w:rsidRDefault="00A702DB" w:rsidP="00A32A4D">
      <w:pPr>
        <w:rPr>
          <w:iCs/>
        </w:rPr>
      </w:pPr>
      <w:r>
        <w:rPr>
          <w:iCs/>
        </w:rPr>
        <w:t xml:space="preserve">Upravil jsem soubor </w:t>
      </w:r>
      <w:proofErr w:type="spellStart"/>
      <w:r>
        <w:rPr>
          <w:iCs/>
        </w:rPr>
        <w:t>sudoers</w:t>
      </w:r>
      <w:proofErr w:type="spellEnd"/>
      <w:r w:rsidR="004C0F8A">
        <w:rPr>
          <w:iCs/>
        </w:rPr>
        <w:t xml:space="preserve">, abych vytvořil uživatelům </w:t>
      </w:r>
      <w:proofErr w:type="spellStart"/>
      <w:r w:rsidR="004C0F8A">
        <w:rPr>
          <w:iCs/>
        </w:rPr>
        <w:t>aliasy</w:t>
      </w:r>
      <w:proofErr w:type="spellEnd"/>
      <w:r w:rsidR="004C0F8A">
        <w:rPr>
          <w:iCs/>
        </w:rPr>
        <w:t>.</w:t>
      </w:r>
    </w:p>
    <w:p w14:paraId="3540DECC" w14:textId="3BEC58CF" w:rsidR="00A702DB" w:rsidRPr="00A32A4D" w:rsidRDefault="00A702DB" w:rsidP="00A702DB">
      <w:pPr>
        <w:jc w:val="center"/>
        <w:rPr>
          <w:iCs/>
        </w:rPr>
      </w:pPr>
      <w:r>
        <w:rPr>
          <w:iCs/>
          <w:noProof/>
        </w:rPr>
        <w:drawing>
          <wp:inline distT="0" distB="0" distL="0" distR="0" wp14:anchorId="4FFA1056" wp14:editId="758FF608">
            <wp:extent cx="6111240" cy="3375660"/>
            <wp:effectExtent l="0" t="0" r="3810" b="0"/>
            <wp:docPr id="1042417356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E340F" w14:textId="77777777" w:rsidR="004C0F8A" w:rsidRDefault="004C0F8A" w:rsidP="004C0F8A">
      <w:pPr>
        <w:rPr>
          <w:iCs/>
        </w:rPr>
      </w:pPr>
    </w:p>
    <w:p w14:paraId="7DBC809C" w14:textId="77777777" w:rsidR="004C0F8A" w:rsidRDefault="004C0F8A" w:rsidP="004C0F8A">
      <w:pPr>
        <w:rPr>
          <w:iCs/>
        </w:rPr>
      </w:pPr>
    </w:p>
    <w:p w14:paraId="4267B4A3" w14:textId="77777777" w:rsidR="004C0F8A" w:rsidRDefault="004C0F8A" w:rsidP="004C0F8A">
      <w:pPr>
        <w:rPr>
          <w:iCs/>
        </w:rPr>
      </w:pPr>
    </w:p>
    <w:p w14:paraId="00402094" w14:textId="77777777" w:rsidR="004C0F8A" w:rsidRDefault="004C0F8A" w:rsidP="004C0F8A">
      <w:pPr>
        <w:rPr>
          <w:iCs/>
        </w:rPr>
      </w:pPr>
    </w:p>
    <w:p w14:paraId="1034C146" w14:textId="77777777" w:rsidR="004C0F8A" w:rsidRDefault="004C0F8A" w:rsidP="004C0F8A">
      <w:pPr>
        <w:rPr>
          <w:iCs/>
        </w:rPr>
      </w:pPr>
    </w:p>
    <w:p w14:paraId="11760E7F" w14:textId="77777777" w:rsidR="004C0F8A" w:rsidRPr="004C0F8A" w:rsidRDefault="004C0F8A" w:rsidP="004C0F8A">
      <w:pPr>
        <w:rPr>
          <w:iCs/>
        </w:rPr>
      </w:pPr>
    </w:p>
    <w:p w14:paraId="704C12BC" w14:textId="0C64953E" w:rsidR="00A32A4D" w:rsidRDefault="00A32A4D" w:rsidP="001A380A">
      <w:pPr>
        <w:pStyle w:val="Nadpis2"/>
        <w:numPr>
          <w:ilvl w:val="0"/>
          <w:numId w:val="2"/>
        </w:numPr>
      </w:pPr>
      <w:r>
        <w:lastRenderedPageBreak/>
        <w:t>Úkol</w:t>
      </w:r>
    </w:p>
    <w:p w14:paraId="13E7974F" w14:textId="7647F49A" w:rsidR="00A32A4D" w:rsidRPr="004C0F8A" w:rsidRDefault="004C0F8A" w:rsidP="00A32A4D">
      <w:pPr>
        <w:rPr>
          <w:iCs/>
        </w:rPr>
      </w:pPr>
      <w:r>
        <w:rPr>
          <w:iCs/>
        </w:rPr>
        <w:t xml:space="preserve">Příkazem </w:t>
      </w:r>
      <w:proofErr w:type="spellStart"/>
      <w:r>
        <w:rPr>
          <w:i/>
        </w:rPr>
        <w:t>sudo</w:t>
      </w:r>
      <w:proofErr w:type="spellEnd"/>
      <w:r>
        <w:rPr>
          <w:i/>
        </w:rPr>
        <w:t xml:space="preserve"> -U “</w:t>
      </w:r>
      <w:proofErr w:type="spellStart"/>
      <w:r>
        <w:rPr>
          <w:i/>
        </w:rPr>
        <w:t>jmeno_uzivatele</w:t>
      </w:r>
      <w:proofErr w:type="spellEnd"/>
      <w:r>
        <w:rPr>
          <w:i/>
        </w:rPr>
        <w:t>“ -l</w:t>
      </w:r>
      <w:r>
        <w:rPr>
          <w:iCs/>
        </w:rPr>
        <w:t xml:space="preserve"> jsem vypsal přidělená privilegia u každého uživatele.</w:t>
      </w:r>
    </w:p>
    <w:p w14:paraId="3EBA3237" w14:textId="7FCC546F" w:rsidR="00A702DB" w:rsidRPr="00A32A4D" w:rsidRDefault="00A702DB" w:rsidP="00A702DB">
      <w:pPr>
        <w:rPr>
          <w:iCs/>
        </w:rPr>
      </w:pPr>
      <w:r>
        <w:rPr>
          <w:iCs/>
          <w:noProof/>
        </w:rPr>
        <w:drawing>
          <wp:inline distT="0" distB="0" distL="0" distR="0" wp14:anchorId="2B5D0F40" wp14:editId="39B56ABB">
            <wp:extent cx="6118860" cy="2491740"/>
            <wp:effectExtent l="0" t="0" r="0" b="3810"/>
            <wp:docPr id="2047923034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9E425" w14:textId="6BA47293" w:rsidR="001A380A" w:rsidRPr="001A380A" w:rsidRDefault="00A32A4D" w:rsidP="001A380A">
      <w:pPr>
        <w:pStyle w:val="Nadpis2"/>
        <w:numPr>
          <w:ilvl w:val="0"/>
          <w:numId w:val="2"/>
        </w:numPr>
      </w:pPr>
      <w:r>
        <w:t>Úkol</w:t>
      </w:r>
    </w:p>
    <w:p w14:paraId="2D453D3C" w14:textId="12038033" w:rsidR="000812A4" w:rsidRPr="000812A4" w:rsidRDefault="000812A4" w:rsidP="000812A4">
      <w:pPr>
        <w:rPr>
          <w:iCs/>
        </w:rPr>
      </w:pPr>
      <w:r w:rsidRPr="000812A4">
        <w:rPr>
          <w:iCs/>
        </w:rPr>
        <w:t xml:space="preserve"># User alias </w:t>
      </w:r>
      <w:proofErr w:type="spellStart"/>
      <w:r w:rsidRPr="000812A4">
        <w:rPr>
          <w:iCs/>
        </w:rPr>
        <w:t>specification</w:t>
      </w:r>
      <w:proofErr w:type="spellEnd"/>
    </w:p>
    <w:p w14:paraId="544AFD0A" w14:textId="77777777" w:rsidR="000812A4" w:rsidRPr="000812A4" w:rsidRDefault="000812A4" w:rsidP="000812A4">
      <w:pPr>
        <w:rPr>
          <w:iCs/>
        </w:rPr>
      </w:pPr>
      <w:proofErr w:type="spellStart"/>
      <w:r w:rsidRPr="000812A4">
        <w:rPr>
          <w:iCs/>
        </w:rPr>
        <w:t>User_Alias</w:t>
      </w:r>
      <w:proofErr w:type="spellEnd"/>
      <w:r w:rsidRPr="000812A4">
        <w:rPr>
          <w:iCs/>
        </w:rPr>
        <w:t xml:space="preserve"> UPDATERS = </w:t>
      </w:r>
      <w:proofErr w:type="spellStart"/>
      <w:r w:rsidRPr="000812A4">
        <w:rPr>
          <w:iCs/>
        </w:rPr>
        <w:t>ales.buda</w:t>
      </w:r>
      <w:proofErr w:type="spellEnd"/>
      <w:r w:rsidRPr="000812A4">
        <w:rPr>
          <w:iCs/>
        </w:rPr>
        <w:t xml:space="preserve">, </w:t>
      </w:r>
      <w:proofErr w:type="spellStart"/>
      <w:r w:rsidRPr="000812A4">
        <w:rPr>
          <w:iCs/>
        </w:rPr>
        <w:t>cecilie.dubova</w:t>
      </w:r>
      <w:proofErr w:type="spellEnd"/>
    </w:p>
    <w:p w14:paraId="5BDA4518" w14:textId="77777777" w:rsidR="000812A4" w:rsidRPr="000812A4" w:rsidRDefault="000812A4" w:rsidP="000812A4">
      <w:pPr>
        <w:rPr>
          <w:iCs/>
        </w:rPr>
      </w:pPr>
      <w:proofErr w:type="spellStart"/>
      <w:r w:rsidRPr="000812A4">
        <w:rPr>
          <w:iCs/>
        </w:rPr>
        <w:t>User_Alias</w:t>
      </w:r>
      <w:proofErr w:type="spellEnd"/>
      <w:r w:rsidRPr="000812A4">
        <w:rPr>
          <w:iCs/>
        </w:rPr>
        <w:t xml:space="preserve"> KILLERS = </w:t>
      </w:r>
      <w:proofErr w:type="spellStart"/>
      <w:r w:rsidRPr="000812A4">
        <w:rPr>
          <w:iCs/>
        </w:rPr>
        <w:t>bretislav.cirkl</w:t>
      </w:r>
      <w:proofErr w:type="spellEnd"/>
      <w:r w:rsidRPr="000812A4">
        <w:rPr>
          <w:iCs/>
        </w:rPr>
        <w:t xml:space="preserve">, </w:t>
      </w:r>
      <w:proofErr w:type="spellStart"/>
      <w:r w:rsidRPr="000812A4">
        <w:rPr>
          <w:iCs/>
        </w:rPr>
        <w:t>cecilie.dubova</w:t>
      </w:r>
      <w:proofErr w:type="spellEnd"/>
    </w:p>
    <w:p w14:paraId="5F99891A" w14:textId="77777777" w:rsidR="000812A4" w:rsidRPr="000812A4" w:rsidRDefault="000812A4" w:rsidP="000812A4">
      <w:pPr>
        <w:rPr>
          <w:iCs/>
        </w:rPr>
      </w:pPr>
      <w:r w:rsidRPr="000812A4">
        <w:rPr>
          <w:iCs/>
        </w:rPr>
        <w:t xml:space="preserve"># </w:t>
      </w:r>
      <w:proofErr w:type="spellStart"/>
      <w:r w:rsidRPr="000812A4">
        <w:rPr>
          <w:iCs/>
        </w:rPr>
        <w:t>Cmnd</w:t>
      </w:r>
      <w:proofErr w:type="spellEnd"/>
      <w:r w:rsidRPr="000812A4">
        <w:rPr>
          <w:iCs/>
        </w:rPr>
        <w:t xml:space="preserve"> alias </w:t>
      </w:r>
      <w:proofErr w:type="spellStart"/>
      <w:r w:rsidRPr="000812A4">
        <w:rPr>
          <w:iCs/>
        </w:rPr>
        <w:t>specification</w:t>
      </w:r>
      <w:proofErr w:type="spellEnd"/>
    </w:p>
    <w:p w14:paraId="202D8D0E" w14:textId="77777777" w:rsidR="000812A4" w:rsidRPr="000812A4" w:rsidRDefault="000812A4" w:rsidP="000812A4">
      <w:pPr>
        <w:rPr>
          <w:iCs/>
        </w:rPr>
      </w:pPr>
    </w:p>
    <w:p w14:paraId="0E890710" w14:textId="77777777" w:rsidR="000812A4" w:rsidRPr="000812A4" w:rsidRDefault="000812A4" w:rsidP="000812A4">
      <w:pPr>
        <w:rPr>
          <w:iCs/>
        </w:rPr>
      </w:pPr>
      <w:r w:rsidRPr="000812A4">
        <w:rPr>
          <w:iCs/>
        </w:rPr>
        <w:t xml:space="preserve"># User </w:t>
      </w:r>
      <w:proofErr w:type="spellStart"/>
      <w:r w:rsidRPr="000812A4">
        <w:rPr>
          <w:iCs/>
        </w:rPr>
        <w:t>privilege</w:t>
      </w:r>
      <w:proofErr w:type="spellEnd"/>
      <w:r w:rsidRPr="000812A4">
        <w:rPr>
          <w:iCs/>
        </w:rPr>
        <w:t xml:space="preserve"> </w:t>
      </w:r>
      <w:proofErr w:type="spellStart"/>
      <w:r w:rsidRPr="000812A4">
        <w:rPr>
          <w:iCs/>
        </w:rPr>
        <w:t>specification</w:t>
      </w:r>
      <w:proofErr w:type="spellEnd"/>
    </w:p>
    <w:p w14:paraId="39E0B466" w14:textId="77777777" w:rsidR="000812A4" w:rsidRPr="000812A4" w:rsidRDefault="000812A4" w:rsidP="000812A4">
      <w:pPr>
        <w:rPr>
          <w:iCs/>
        </w:rPr>
      </w:pPr>
      <w:proofErr w:type="spellStart"/>
      <w:r w:rsidRPr="000812A4">
        <w:rPr>
          <w:iCs/>
        </w:rPr>
        <w:t>root</w:t>
      </w:r>
      <w:proofErr w:type="spellEnd"/>
      <w:r w:rsidRPr="000812A4">
        <w:rPr>
          <w:iCs/>
        </w:rPr>
        <w:t xml:space="preserve">    ALL=(ALL:ALL) ALL</w:t>
      </w:r>
    </w:p>
    <w:p w14:paraId="7C7580BF" w14:textId="77777777" w:rsidR="000812A4" w:rsidRPr="000812A4" w:rsidRDefault="000812A4" w:rsidP="000812A4">
      <w:pPr>
        <w:rPr>
          <w:iCs/>
        </w:rPr>
      </w:pPr>
      <w:r w:rsidRPr="000812A4">
        <w:rPr>
          <w:iCs/>
        </w:rPr>
        <w:t>UPDATERS        ALL = NOPASSWD: /</w:t>
      </w:r>
      <w:proofErr w:type="spellStart"/>
      <w:r w:rsidRPr="000812A4">
        <w:rPr>
          <w:iCs/>
        </w:rPr>
        <w:t>usr</w:t>
      </w:r>
      <w:proofErr w:type="spellEnd"/>
      <w:r w:rsidRPr="000812A4">
        <w:rPr>
          <w:iCs/>
        </w:rPr>
        <w:t>/bin/</w:t>
      </w:r>
      <w:proofErr w:type="spellStart"/>
      <w:r w:rsidRPr="000812A4">
        <w:rPr>
          <w:iCs/>
        </w:rPr>
        <w:t>apt-get</w:t>
      </w:r>
      <w:proofErr w:type="spellEnd"/>
    </w:p>
    <w:p w14:paraId="503C667E" w14:textId="42D91B78" w:rsidR="008B49AE" w:rsidRDefault="000812A4" w:rsidP="000812A4">
      <w:pPr>
        <w:rPr>
          <w:iCs/>
        </w:rPr>
      </w:pPr>
      <w:r w:rsidRPr="000812A4">
        <w:rPr>
          <w:iCs/>
        </w:rPr>
        <w:t>KILLERS         ALL = (</w:t>
      </w:r>
      <w:proofErr w:type="spellStart"/>
      <w:r w:rsidRPr="000812A4">
        <w:rPr>
          <w:iCs/>
        </w:rPr>
        <w:t>proc_owner</w:t>
      </w:r>
      <w:proofErr w:type="spellEnd"/>
      <w:r w:rsidRPr="000812A4">
        <w:rPr>
          <w:iCs/>
        </w:rPr>
        <w:t>) /bin/</w:t>
      </w:r>
      <w:proofErr w:type="spellStart"/>
      <w:r w:rsidRPr="000812A4">
        <w:rPr>
          <w:iCs/>
        </w:rPr>
        <w:t>kill</w:t>
      </w:r>
      <w:proofErr w:type="spellEnd"/>
    </w:p>
    <w:p w14:paraId="6F926254" w14:textId="77777777" w:rsidR="008B49AE" w:rsidRPr="008B49AE" w:rsidRDefault="008B49AE" w:rsidP="00971378">
      <w:pPr>
        <w:rPr>
          <w:iCs/>
        </w:rPr>
      </w:pPr>
    </w:p>
    <w:p w14:paraId="2241A112" w14:textId="77777777" w:rsidR="00971378" w:rsidRDefault="00971378" w:rsidP="00971378">
      <w:pPr>
        <w:pStyle w:val="Nadpis2"/>
      </w:pPr>
      <w:r>
        <w:br w:type="page"/>
      </w:r>
      <w:r>
        <w:lastRenderedPageBreak/>
        <w:t>Závěr</w:t>
      </w:r>
    </w:p>
    <w:p w14:paraId="25FFAF62" w14:textId="77777777" w:rsidR="00AA662B" w:rsidRPr="00AA662B" w:rsidRDefault="00AA662B" w:rsidP="00AA662B">
      <w:pPr>
        <w:rPr>
          <w:iCs/>
        </w:rPr>
      </w:pPr>
      <w:r w:rsidRPr="00AA662B">
        <w:rPr>
          <w:iCs/>
        </w:rPr>
        <w:t>Vytvoření uživatelů Aleše Budy, Břetislava Cirkl a Cecílie Dubové bylo provedeno s uživatelskými jmény v souladu s nomenklaturou TUL (</w:t>
      </w:r>
      <w:proofErr w:type="spellStart"/>
      <w:r w:rsidRPr="00AA662B">
        <w:rPr>
          <w:iCs/>
        </w:rPr>
        <w:t>jmeno.prijmeni</w:t>
      </w:r>
      <w:proofErr w:type="spellEnd"/>
      <w:r w:rsidRPr="00AA662B">
        <w:rPr>
          <w:iCs/>
        </w:rPr>
        <w:t>) a přiřazeni do skupiny "</w:t>
      </w:r>
      <w:proofErr w:type="spellStart"/>
      <w:r w:rsidRPr="00AA662B">
        <w:rPr>
          <w:iCs/>
        </w:rPr>
        <w:t>uzivatele</w:t>
      </w:r>
      <w:proofErr w:type="spellEnd"/>
      <w:r w:rsidRPr="00AA662B">
        <w:rPr>
          <w:iCs/>
        </w:rPr>
        <w:t xml:space="preserve">". Následně byl upraven soubor </w:t>
      </w:r>
      <w:proofErr w:type="spellStart"/>
      <w:r w:rsidRPr="00AA662B">
        <w:rPr>
          <w:iCs/>
        </w:rPr>
        <w:t>sudoers</w:t>
      </w:r>
      <w:proofErr w:type="spellEnd"/>
      <w:r w:rsidRPr="00AA662B">
        <w:rPr>
          <w:iCs/>
        </w:rPr>
        <w:t xml:space="preserve"> tak, aby vyhovoval požadavkům specifikovaným ve zadání.</w:t>
      </w:r>
    </w:p>
    <w:p w14:paraId="4ACCFD64" w14:textId="32880DD5" w:rsidR="00971378" w:rsidRPr="00AA662B" w:rsidRDefault="00AA662B" w:rsidP="00AA662B">
      <w:pPr>
        <w:rPr>
          <w:iCs/>
        </w:rPr>
      </w:pPr>
      <w:r w:rsidRPr="00AA662B">
        <w:rPr>
          <w:iCs/>
        </w:rPr>
        <w:t xml:space="preserve">Uživatelům Aleši </w:t>
      </w:r>
      <w:proofErr w:type="spellStart"/>
      <w:r w:rsidRPr="00AA662B">
        <w:rPr>
          <w:iCs/>
        </w:rPr>
        <w:t>Budovi</w:t>
      </w:r>
      <w:proofErr w:type="spellEnd"/>
      <w:r w:rsidRPr="00AA662B">
        <w:rPr>
          <w:iCs/>
        </w:rPr>
        <w:t xml:space="preserve"> a Cecilii Dubové byl vytvořen alias (</w:t>
      </w:r>
      <w:proofErr w:type="spellStart"/>
      <w:r w:rsidRPr="00AA662B">
        <w:rPr>
          <w:iCs/>
        </w:rPr>
        <w:t>User_Alias</w:t>
      </w:r>
      <w:proofErr w:type="spellEnd"/>
      <w:r w:rsidRPr="00AA662B">
        <w:rPr>
          <w:iCs/>
        </w:rPr>
        <w:t>) "</w:t>
      </w:r>
      <w:proofErr w:type="spellStart"/>
      <w:r w:rsidRPr="00AA662B">
        <w:rPr>
          <w:iCs/>
        </w:rPr>
        <w:t>updaters</w:t>
      </w:r>
      <w:proofErr w:type="spellEnd"/>
      <w:r w:rsidRPr="00AA662B">
        <w:rPr>
          <w:iCs/>
        </w:rPr>
        <w:t>", který jim umožňuje spouštět nástroj pro aktualizaci systému bez nutnosti zadávání hesla. Pro uživatele Břetislava Cirkl a Cecilii Dubové byl vytvořen alias "</w:t>
      </w:r>
      <w:proofErr w:type="spellStart"/>
      <w:r w:rsidRPr="00AA662B">
        <w:rPr>
          <w:iCs/>
        </w:rPr>
        <w:t>killers</w:t>
      </w:r>
      <w:proofErr w:type="spellEnd"/>
      <w:r w:rsidRPr="00AA662B">
        <w:rPr>
          <w:iCs/>
        </w:rPr>
        <w:t xml:space="preserve">", který jim dovoluje spouštět nástroj </w:t>
      </w:r>
      <w:proofErr w:type="spellStart"/>
      <w:r w:rsidRPr="00AA662B">
        <w:rPr>
          <w:iCs/>
        </w:rPr>
        <w:t>kill</w:t>
      </w:r>
      <w:proofErr w:type="spellEnd"/>
      <w:r w:rsidRPr="00AA662B">
        <w:rPr>
          <w:iCs/>
        </w:rPr>
        <w:t xml:space="preserve"> s omezením na procesy vlastněné členy skupiny a vyžaduje zadání hesla.</w:t>
      </w:r>
    </w:p>
    <w:sectPr w:rsidR="00971378" w:rsidRPr="00AA662B" w:rsidSect="00CF71AC">
      <w:headerReference w:type="default" r:id="rId12"/>
      <w:footerReference w:type="default" r:id="rId13"/>
      <w:pgSz w:w="11906" w:h="16838" w:code="9"/>
      <w:pgMar w:top="1588" w:right="1134" w:bottom="1134" w:left="1134" w:header="1304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3CD34" w14:textId="77777777" w:rsidR="00CF71AC" w:rsidRPr="00D91740" w:rsidRDefault="00CF71AC" w:rsidP="00D91740">
      <w:r>
        <w:separator/>
      </w:r>
    </w:p>
  </w:endnote>
  <w:endnote w:type="continuationSeparator" w:id="0">
    <w:p w14:paraId="0AD5609C" w14:textId="77777777" w:rsidR="00CF71AC" w:rsidRPr="00D91740" w:rsidRDefault="00CF71AC" w:rsidP="00D9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yriad Pro">
    <w:altName w:val="Arial"/>
    <w:charset w:val="00"/>
    <w:family w:val="swiss"/>
    <w:notTrueType/>
    <w:pitch w:val="variable"/>
    <w:sig w:usb0="00000001" w:usb1="50002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06E54" w14:textId="28876C80" w:rsidR="00A21B0C" w:rsidRDefault="00C77051" w:rsidP="00A21B0C">
    <w:pPr>
      <w:pStyle w:val="Default"/>
      <w:spacing w:line="420" w:lineRule="auto"/>
      <w:rPr>
        <w:color w:val="7AC141"/>
        <w:sz w:val="12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EDB640F" wp14:editId="2ACD7ED5">
          <wp:simplePos x="0" y="0"/>
          <wp:positionH relativeFrom="column">
            <wp:posOffset>-710565</wp:posOffset>
          </wp:positionH>
          <wp:positionV relativeFrom="paragraph">
            <wp:posOffset>5080</wp:posOffset>
          </wp:positionV>
          <wp:extent cx="7552055" cy="502920"/>
          <wp:effectExtent l="0" t="0" r="0" b="0"/>
          <wp:wrapNone/>
          <wp:docPr id="14" name="obráze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2055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B0C">
      <w:rPr>
        <w:b/>
        <w:bCs/>
        <w:color w:val="221E1F"/>
        <w:sz w:val="12"/>
        <w:szCs w:val="16"/>
      </w:rPr>
      <w:t>T</w:t>
    </w:r>
    <w:r w:rsidR="00A21B0C" w:rsidRPr="00CC2079">
      <w:rPr>
        <w:b/>
        <w:bCs/>
        <w:color w:val="221E1F"/>
        <w:sz w:val="12"/>
        <w:szCs w:val="16"/>
      </w:rPr>
      <w:t>ECHNICKÁ UNIVERZITA V</w:t>
    </w:r>
    <w:r w:rsidR="009D4786">
      <w:rPr>
        <w:b/>
        <w:bCs/>
        <w:color w:val="221E1F"/>
        <w:sz w:val="12"/>
        <w:szCs w:val="16"/>
      </w:rPr>
      <w:t> </w:t>
    </w:r>
    <w:r w:rsidR="00A21B0C" w:rsidRPr="00CC2079">
      <w:rPr>
        <w:b/>
        <w:bCs/>
        <w:color w:val="221E1F"/>
        <w:sz w:val="12"/>
        <w:szCs w:val="16"/>
      </w:rPr>
      <w:t>LIBERCI</w:t>
    </w:r>
    <w:r w:rsidR="009D4786">
      <w:rPr>
        <w:b/>
        <w:bCs/>
        <w:color w:val="221E1F"/>
        <w:sz w:val="12"/>
        <w:szCs w:val="16"/>
      </w:rPr>
      <w:t xml:space="preserve"> </w:t>
    </w:r>
    <w:r w:rsidR="009D4786" w:rsidRPr="009D4786">
      <w:rPr>
        <w:color w:val="EE7F00"/>
        <w:sz w:val="12"/>
        <w:szCs w:val="16"/>
      </w:rPr>
      <w:t xml:space="preserve">| </w:t>
    </w:r>
    <w:r w:rsidR="009D4786" w:rsidRPr="009D4786">
      <w:rPr>
        <w:b/>
        <w:bCs/>
        <w:color w:val="EE7F00"/>
        <w:sz w:val="12"/>
        <w:szCs w:val="16"/>
      </w:rPr>
      <w:t>Fakulta mechatroniky, informatiky a mezioborových studií</w:t>
    </w:r>
    <w:r w:rsidR="00A21B0C" w:rsidRPr="009D4786">
      <w:rPr>
        <w:b/>
        <w:bCs/>
        <w:color w:val="EE7F00"/>
        <w:sz w:val="12"/>
        <w:szCs w:val="16"/>
      </w:rPr>
      <w:t xml:space="preserve"> </w:t>
    </w:r>
    <w:r w:rsidR="00A21B0C" w:rsidRPr="009D4786">
      <w:rPr>
        <w:color w:val="EE7F00"/>
        <w:sz w:val="12"/>
        <w:szCs w:val="16"/>
      </w:rPr>
      <w:t>|</w:t>
    </w:r>
    <w:r w:rsidR="00A21B0C" w:rsidRPr="00CC2079">
      <w:rPr>
        <w:color w:val="7AC141"/>
        <w:sz w:val="12"/>
        <w:szCs w:val="16"/>
      </w:rPr>
      <w:t xml:space="preserve"> </w:t>
    </w:r>
  </w:p>
  <w:p w14:paraId="1E756EE6" w14:textId="77777777" w:rsidR="00971378" w:rsidRDefault="00971378" w:rsidP="00A21B0C">
    <w:pPr>
      <w:pStyle w:val="Default"/>
      <w:spacing w:line="42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EBA87" w14:textId="77777777" w:rsidR="00CF71AC" w:rsidRPr="00D91740" w:rsidRDefault="00CF71AC" w:rsidP="00D91740">
      <w:r>
        <w:separator/>
      </w:r>
    </w:p>
  </w:footnote>
  <w:footnote w:type="continuationSeparator" w:id="0">
    <w:p w14:paraId="34F17E4B" w14:textId="77777777" w:rsidR="00CF71AC" w:rsidRPr="00D91740" w:rsidRDefault="00CF71AC" w:rsidP="00D91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82512" w14:textId="3FA43A19" w:rsidR="00F47BDF" w:rsidRPr="00D91740" w:rsidRDefault="00C77051" w:rsidP="00E63C1E">
    <w:pPr>
      <w:pStyle w:val="Zhlav"/>
      <w:rPr>
        <w:rFonts w:ascii="Myriad Pro" w:hAnsi="Myriad Pro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3F6C0A7E" wp14:editId="656A71FF">
          <wp:simplePos x="0" y="0"/>
          <wp:positionH relativeFrom="column">
            <wp:posOffset>-717550</wp:posOffset>
          </wp:positionH>
          <wp:positionV relativeFrom="paragraph">
            <wp:posOffset>-847090</wp:posOffset>
          </wp:positionV>
          <wp:extent cx="7552055" cy="1007110"/>
          <wp:effectExtent l="0" t="0" r="0" b="0"/>
          <wp:wrapNone/>
          <wp:docPr id="13" name="obráze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2055" cy="1007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454AF"/>
    <w:multiLevelType w:val="multilevel"/>
    <w:tmpl w:val="11D80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BB5871"/>
    <w:multiLevelType w:val="multilevel"/>
    <w:tmpl w:val="11D80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2608323">
    <w:abstractNumId w:val="0"/>
  </w:num>
  <w:num w:numId="2" w16cid:durableId="691229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51"/>
    <w:rsid w:val="00016D7E"/>
    <w:rsid w:val="0002342B"/>
    <w:rsid w:val="000306B7"/>
    <w:rsid w:val="00037E8B"/>
    <w:rsid w:val="000812A4"/>
    <w:rsid w:val="000B7A1C"/>
    <w:rsid w:val="000C73BA"/>
    <w:rsid w:val="000F1B08"/>
    <w:rsid w:val="001472E5"/>
    <w:rsid w:val="001903D8"/>
    <w:rsid w:val="00197647"/>
    <w:rsid w:val="001A21D5"/>
    <w:rsid w:val="001A380A"/>
    <w:rsid w:val="001A5FEB"/>
    <w:rsid w:val="001D0688"/>
    <w:rsid w:val="001E574E"/>
    <w:rsid w:val="002C3F82"/>
    <w:rsid w:val="002F2D27"/>
    <w:rsid w:val="0030422E"/>
    <w:rsid w:val="0031128F"/>
    <w:rsid w:val="003534CF"/>
    <w:rsid w:val="00372720"/>
    <w:rsid w:val="003855A8"/>
    <w:rsid w:val="00392572"/>
    <w:rsid w:val="003C2732"/>
    <w:rsid w:val="003D4251"/>
    <w:rsid w:val="003E23D0"/>
    <w:rsid w:val="003F5C1D"/>
    <w:rsid w:val="0041455E"/>
    <w:rsid w:val="00415EDC"/>
    <w:rsid w:val="0047294E"/>
    <w:rsid w:val="00491A98"/>
    <w:rsid w:val="004C0F8A"/>
    <w:rsid w:val="004D2CEC"/>
    <w:rsid w:val="004F2057"/>
    <w:rsid w:val="0054513A"/>
    <w:rsid w:val="00547F33"/>
    <w:rsid w:val="00581D47"/>
    <w:rsid w:val="005C195F"/>
    <w:rsid w:val="0062547B"/>
    <w:rsid w:val="00635E47"/>
    <w:rsid w:val="00682258"/>
    <w:rsid w:val="006A2B2E"/>
    <w:rsid w:val="006B099C"/>
    <w:rsid w:val="006B2306"/>
    <w:rsid w:val="006C1248"/>
    <w:rsid w:val="006C49EC"/>
    <w:rsid w:val="00727D1E"/>
    <w:rsid w:val="007E1B00"/>
    <w:rsid w:val="007E3086"/>
    <w:rsid w:val="007F55A7"/>
    <w:rsid w:val="00800370"/>
    <w:rsid w:val="00830E69"/>
    <w:rsid w:val="008A71A9"/>
    <w:rsid w:val="008B49AE"/>
    <w:rsid w:val="008C0752"/>
    <w:rsid w:val="008C7C74"/>
    <w:rsid w:val="009061DC"/>
    <w:rsid w:val="0093268F"/>
    <w:rsid w:val="009338CB"/>
    <w:rsid w:val="00935579"/>
    <w:rsid w:val="00940BBE"/>
    <w:rsid w:val="009562F4"/>
    <w:rsid w:val="00971378"/>
    <w:rsid w:val="00991063"/>
    <w:rsid w:val="009B3FFE"/>
    <w:rsid w:val="009B6FDE"/>
    <w:rsid w:val="009C3F89"/>
    <w:rsid w:val="009D4786"/>
    <w:rsid w:val="009E5571"/>
    <w:rsid w:val="00A1575D"/>
    <w:rsid w:val="00A168E4"/>
    <w:rsid w:val="00A21B0C"/>
    <w:rsid w:val="00A23081"/>
    <w:rsid w:val="00A30EB8"/>
    <w:rsid w:val="00A32A4D"/>
    <w:rsid w:val="00A51007"/>
    <w:rsid w:val="00A702DB"/>
    <w:rsid w:val="00A83757"/>
    <w:rsid w:val="00AA662B"/>
    <w:rsid w:val="00AC2A02"/>
    <w:rsid w:val="00AC6790"/>
    <w:rsid w:val="00B11F36"/>
    <w:rsid w:val="00B22B3F"/>
    <w:rsid w:val="00B2558D"/>
    <w:rsid w:val="00B65538"/>
    <w:rsid w:val="00B82B57"/>
    <w:rsid w:val="00B94D65"/>
    <w:rsid w:val="00BE4CE5"/>
    <w:rsid w:val="00BF37E6"/>
    <w:rsid w:val="00C77051"/>
    <w:rsid w:val="00CB15E8"/>
    <w:rsid w:val="00CB430D"/>
    <w:rsid w:val="00CF71AC"/>
    <w:rsid w:val="00D21B0B"/>
    <w:rsid w:val="00D91740"/>
    <w:rsid w:val="00DF3F1D"/>
    <w:rsid w:val="00E0357F"/>
    <w:rsid w:val="00E63C1E"/>
    <w:rsid w:val="00EB40DD"/>
    <w:rsid w:val="00EC0537"/>
    <w:rsid w:val="00F06EA0"/>
    <w:rsid w:val="00F120AD"/>
    <w:rsid w:val="00F15FF1"/>
    <w:rsid w:val="00F21D13"/>
    <w:rsid w:val="00F47BDF"/>
    <w:rsid w:val="00FB2A8C"/>
    <w:rsid w:val="00FC7439"/>
    <w:rsid w:val="00FD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F888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B099C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971378"/>
    <w:pPr>
      <w:keepNext/>
      <w:keepLines/>
      <w:spacing w:before="480" w:after="0"/>
      <w:outlineLvl w:val="0"/>
    </w:pPr>
    <w:rPr>
      <w:rFonts w:ascii="Myriad Pro" w:eastAsia="Times New Roman" w:hAnsi="Myriad Pro"/>
      <w:b/>
      <w:bCs/>
      <w:sz w:val="32"/>
      <w:szCs w:val="28"/>
      <w:lang w:val="x-none" w:eastAsia="x-non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71378"/>
    <w:pPr>
      <w:keepNext/>
      <w:spacing w:before="240" w:after="60"/>
      <w:outlineLvl w:val="1"/>
    </w:pPr>
    <w:rPr>
      <w:rFonts w:ascii="Myriad Pro" w:eastAsia="Times New Roman" w:hAnsi="Myriad Pro"/>
      <w:b/>
      <w:bCs/>
      <w:iCs/>
      <w:sz w:val="28"/>
      <w:szCs w:val="2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F47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47BDF"/>
  </w:style>
  <w:style w:type="paragraph" w:styleId="Zpat">
    <w:name w:val="footer"/>
    <w:basedOn w:val="Normln"/>
    <w:link w:val="ZpatChar"/>
    <w:uiPriority w:val="99"/>
    <w:unhideWhenUsed/>
    <w:rsid w:val="00F47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47BDF"/>
  </w:style>
  <w:style w:type="paragraph" w:styleId="Textbubliny">
    <w:name w:val="Balloon Text"/>
    <w:basedOn w:val="Normln"/>
    <w:link w:val="TextbublinyChar"/>
    <w:uiPriority w:val="99"/>
    <w:semiHidden/>
    <w:unhideWhenUsed/>
    <w:rsid w:val="00F47BD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bublinyChar">
    <w:name w:val="Text bubliny Char"/>
    <w:link w:val="Textbubliny"/>
    <w:uiPriority w:val="99"/>
    <w:semiHidden/>
    <w:rsid w:val="00F47BDF"/>
    <w:rPr>
      <w:rFonts w:ascii="Tahoma" w:hAnsi="Tahoma" w:cs="Tahoma"/>
      <w:sz w:val="16"/>
      <w:szCs w:val="16"/>
    </w:rPr>
  </w:style>
  <w:style w:type="character" w:customStyle="1" w:styleId="Nadpis1Char">
    <w:name w:val="Nadpis 1 Char"/>
    <w:link w:val="Nadpis1"/>
    <w:uiPriority w:val="9"/>
    <w:rsid w:val="00971378"/>
    <w:rPr>
      <w:rFonts w:ascii="Myriad Pro" w:eastAsia="Times New Roman" w:hAnsi="Myriad Pro"/>
      <w:b/>
      <w:bCs/>
      <w:sz w:val="32"/>
      <w:szCs w:val="28"/>
      <w:lang w:val="x-none" w:eastAsia="x-none"/>
    </w:rPr>
  </w:style>
  <w:style w:type="character" w:styleId="Zstupntext">
    <w:name w:val="Placeholder Text"/>
    <w:uiPriority w:val="99"/>
    <w:semiHidden/>
    <w:rsid w:val="00635E47"/>
    <w:rPr>
      <w:color w:val="808080"/>
    </w:rPr>
  </w:style>
  <w:style w:type="paragraph" w:styleId="Normlnweb">
    <w:name w:val="Normal (Web)"/>
    <w:basedOn w:val="Normln"/>
    <w:uiPriority w:val="99"/>
    <w:semiHidden/>
    <w:unhideWhenUsed/>
    <w:rsid w:val="00AC67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customStyle="1" w:styleId="TUL2011">
    <w:name w:val="TUL2011"/>
    <w:basedOn w:val="Normln"/>
    <w:next w:val="Normln"/>
    <w:link w:val="TUL2011Char"/>
    <w:rsid w:val="0054513A"/>
    <w:rPr>
      <w:rFonts w:ascii="Myriad Pro" w:hAnsi="Myriad Pro"/>
      <w:sz w:val="20"/>
      <w:lang w:val="x-none"/>
    </w:rPr>
  </w:style>
  <w:style w:type="paragraph" w:customStyle="1" w:styleId="Default">
    <w:name w:val="Default"/>
    <w:rsid w:val="00A21B0C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character" w:customStyle="1" w:styleId="TUL2011Char">
    <w:name w:val="TUL2011 Char"/>
    <w:link w:val="TUL2011"/>
    <w:rsid w:val="0054513A"/>
    <w:rPr>
      <w:rFonts w:ascii="Myriad Pro" w:eastAsia="Calibri" w:hAnsi="Myriad Pro" w:cs="Times New Roman"/>
      <w:szCs w:val="22"/>
      <w:lang w:eastAsia="en-US"/>
    </w:rPr>
  </w:style>
  <w:style w:type="character" w:customStyle="1" w:styleId="Nadpis2Char">
    <w:name w:val="Nadpis 2 Char"/>
    <w:basedOn w:val="Standardnpsmoodstavce"/>
    <w:link w:val="Nadpis2"/>
    <w:uiPriority w:val="9"/>
    <w:rsid w:val="00971378"/>
    <w:rPr>
      <w:rFonts w:ascii="Myriad Pro" w:eastAsia="Times New Roman" w:hAnsi="Myriad Pro" w:cs="Times New Roman"/>
      <w:b/>
      <w:bCs/>
      <w:iCs/>
      <w:sz w:val="28"/>
      <w:szCs w:val="28"/>
      <w:lang w:eastAsia="en-US"/>
    </w:rPr>
  </w:style>
  <w:style w:type="character" w:styleId="Siln">
    <w:name w:val="Strong"/>
    <w:basedOn w:val="Standardnpsmoodstavce"/>
    <w:uiPriority w:val="22"/>
    <w:qFormat/>
    <w:rsid w:val="00A30EB8"/>
    <w:rPr>
      <w:b/>
      <w:bCs/>
    </w:rPr>
  </w:style>
  <w:style w:type="paragraph" w:styleId="Odstavecseseznamem">
    <w:name w:val="List Paragraph"/>
    <w:basedOn w:val="Normln"/>
    <w:uiPriority w:val="34"/>
    <w:qFormat/>
    <w:rsid w:val="008B4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4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nza\Desktop\&#353;kola\S&#237;t&#283;\Uloha4\elaborat-sablona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1D795-6780-4CD5-B8A3-1D3B227E6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elaborat-sablona.dot</Template>
  <TotalTime>0</TotalTime>
  <Pages>6</Pages>
  <Words>303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TULšablonaWORD2011</vt:lpstr>
    </vt:vector>
  </TitlesOfParts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TULšablonaWORD2011</dc:title>
  <dc:subject/>
  <dc:creator/>
  <cp:keywords/>
  <cp:lastModifiedBy/>
  <cp:revision>1</cp:revision>
  <dcterms:created xsi:type="dcterms:W3CDTF">2024-04-04T17:08:00Z</dcterms:created>
  <dcterms:modified xsi:type="dcterms:W3CDTF">2024-04-04T17:29:00Z</dcterms:modified>
</cp:coreProperties>
</file>